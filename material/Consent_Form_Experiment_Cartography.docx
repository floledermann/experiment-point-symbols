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0A23B" w14:textId="77777777" w:rsidR="008A432F" w:rsidRPr="00932A6D" w:rsidRDefault="008A432F" w:rsidP="00932A6D">
      <w:pPr>
        <w:pStyle w:val="Heading1"/>
        <w:rPr>
          <w:sz w:val="28"/>
          <w:u w:val="single"/>
        </w:rPr>
      </w:pPr>
      <w:r w:rsidRPr="00932A6D">
        <w:rPr>
          <w:sz w:val="28"/>
          <w:u w:val="single"/>
        </w:rPr>
        <w:t xml:space="preserve">Informed Consent Form </w:t>
      </w:r>
    </w:p>
    <w:p w14:paraId="51A48095" w14:textId="77777777" w:rsidR="008A432F" w:rsidRPr="00133B74" w:rsidRDefault="008A432F" w:rsidP="00C62B35">
      <w:pPr>
        <w:pStyle w:val="BodyText"/>
      </w:pPr>
    </w:p>
    <w:p w14:paraId="2EE5A31B" w14:textId="21D9E471" w:rsidR="008A432F" w:rsidRPr="00133B74" w:rsidRDefault="008A432F" w:rsidP="00C62B35">
      <w:pPr>
        <w:pStyle w:val="BodyText"/>
      </w:pPr>
      <w:r w:rsidRPr="00C62B35">
        <w:rPr>
          <w:b/>
        </w:rPr>
        <w:t>Princip</w:t>
      </w:r>
      <w:r w:rsidR="00133B74" w:rsidRPr="00C62B35">
        <w:rPr>
          <w:b/>
        </w:rPr>
        <w:t>al</w:t>
      </w:r>
      <w:r w:rsidRPr="00C62B35">
        <w:rPr>
          <w:b/>
        </w:rPr>
        <w:t xml:space="preserve"> Investigator:</w:t>
      </w:r>
      <w:r w:rsidRPr="00133B74">
        <w:t xml:space="preserve"> </w:t>
      </w:r>
      <w:r w:rsidR="00EB7081" w:rsidRPr="00133B74">
        <w:t>Florian Ledermann</w:t>
      </w:r>
      <w:bookmarkStart w:id="0" w:name="_GoBack"/>
      <w:bookmarkEnd w:id="0"/>
    </w:p>
    <w:p w14:paraId="3AAF0785" w14:textId="76E9D3BA" w:rsidR="008A432F" w:rsidRPr="00133B74" w:rsidRDefault="008A432F" w:rsidP="00C62B35">
      <w:pPr>
        <w:pStyle w:val="BodyText"/>
        <w:jc w:val="left"/>
      </w:pPr>
      <w:r w:rsidRPr="00932A6D">
        <w:rPr>
          <w:b/>
        </w:rPr>
        <w:t>Organization:</w:t>
      </w:r>
      <w:r w:rsidRPr="00133B74">
        <w:t xml:space="preserve"> Research Group Cartography</w:t>
      </w:r>
      <w:r w:rsidR="004B5EB2" w:rsidRPr="00133B74">
        <w:t xml:space="preserve"> E120-6</w:t>
      </w:r>
      <w:r w:rsidRPr="00133B74">
        <w:t xml:space="preserve">, </w:t>
      </w:r>
      <w:r w:rsidR="004B5EB2" w:rsidRPr="00133B74">
        <w:br/>
      </w:r>
      <w:r w:rsidRPr="00133B74">
        <w:t xml:space="preserve">Department of Geodesy and Geoinformation, </w:t>
      </w:r>
      <w:r w:rsidR="00932A6D">
        <w:br/>
      </w:r>
      <w:r w:rsidR="004B5EB2" w:rsidRPr="00133B74">
        <w:t>Technische Universität Wien</w:t>
      </w:r>
      <w:r w:rsidR="00133B74">
        <w:t>, Vienna, Austria</w:t>
      </w:r>
    </w:p>
    <w:p w14:paraId="6CF65478" w14:textId="08DC074A" w:rsidR="00133B74" w:rsidRDefault="00133B74" w:rsidP="00C62B35">
      <w:pPr>
        <w:pStyle w:val="BodyText"/>
      </w:pPr>
    </w:p>
    <w:p w14:paraId="55C1F40B" w14:textId="2422FAA5" w:rsidR="008A432F" w:rsidRPr="00C62B35" w:rsidRDefault="008A432F" w:rsidP="00C62B35">
      <w:pPr>
        <w:pStyle w:val="BodyText"/>
        <w:spacing w:after="0"/>
        <w:rPr>
          <w:b/>
        </w:rPr>
      </w:pPr>
      <w:r w:rsidRPr="00C62B35">
        <w:rPr>
          <w:b/>
        </w:rPr>
        <w:t xml:space="preserve">This Informed Consent Form has two parts: </w:t>
      </w:r>
    </w:p>
    <w:p w14:paraId="0CBC21AA" w14:textId="77777777" w:rsidR="008A432F" w:rsidRPr="00C62B35" w:rsidRDefault="008A432F" w:rsidP="00C62B35">
      <w:pPr>
        <w:pStyle w:val="BodyText"/>
        <w:spacing w:after="0"/>
        <w:ind w:left="284"/>
        <w:rPr>
          <w:b/>
        </w:rPr>
      </w:pPr>
      <w:r w:rsidRPr="00C62B35">
        <w:rPr>
          <w:b/>
        </w:rPr>
        <w:t xml:space="preserve">• Information Sheet (to share information about the study with you) </w:t>
      </w:r>
    </w:p>
    <w:p w14:paraId="28643E2B" w14:textId="77777777" w:rsidR="008A432F" w:rsidRPr="00C62B35" w:rsidRDefault="008A432F" w:rsidP="00C62B35">
      <w:pPr>
        <w:pStyle w:val="BodyText"/>
        <w:spacing w:after="0"/>
        <w:ind w:left="284"/>
        <w:rPr>
          <w:b/>
        </w:rPr>
      </w:pPr>
      <w:r w:rsidRPr="00C62B35">
        <w:rPr>
          <w:b/>
        </w:rPr>
        <w:t xml:space="preserve">• Certificate of Consent (for signatures if you choose to participate) </w:t>
      </w:r>
    </w:p>
    <w:p w14:paraId="28B1AF12" w14:textId="77777777" w:rsidR="00486442" w:rsidRPr="00C62B35" w:rsidRDefault="00486442" w:rsidP="00C62B35">
      <w:pPr>
        <w:pStyle w:val="BodyText"/>
        <w:rPr>
          <w:b/>
        </w:rPr>
      </w:pPr>
    </w:p>
    <w:p w14:paraId="439608E6" w14:textId="77777777" w:rsidR="008A432F" w:rsidRPr="00C62B35" w:rsidRDefault="008A432F" w:rsidP="00C62B35">
      <w:pPr>
        <w:pStyle w:val="BodyText"/>
        <w:rPr>
          <w:b/>
        </w:rPr>
      </w:pPr>
      <w:r w:rsidRPr="00C62B35">
        <w:rPr>
          <w:b/>
        </w:rPr>
        <w:t xml:space="preserve">You will be given a copy of the full Informed Consent Form </w:t>
      </w:r>
    </w:p>
    <w:p w14:paraId="4FB8B5D6" w14:textId="603A766A" w:rsidR="002860F3" w:rsidRDefault="002860F3" w:rsidP="00C62B35">
      <w:pPr>
        <w:pStyle w:val="BodyText"/>
      </w:pPr>
    </w:p>
    <w:p w14:paraId="3DDDA2F7" w14:textId="77777777" w:rsidR="00C62B35" w:rsidRPr="00133B74" w:rsidRDefault="00C62B35" w:rsidP="00C62B35">
      <w:pPr>
        <w:pStyle w:val="BodyText"/>
      </w:pPr>
    </w:p>
    <w:p w14:paraId="39C03FC4" w14:textId="0BDBB7C8" w:rsidR="00A04216" w:rsidRPr="00932A6D" w:rsidRDefault="008A432F" w:rsidP="00932A6D">
      <w:pPr>
        <w:pStyle w:val="Heading1"/>
      </w:pPr>
      <w:r w:rsidRPr="00932A6D">
        <w:t xml:space="preserve">Part I: Information Sheet </w:t>
      </w:r>
    </w:p>
    <w:p w14:paraId="1F5B0A96" w14:textId="174797F3" w:rsidR="00035949" w:rsidRPr="00133B74" w:rsidRDefault="006E5A5B" w:rsidP="006E5A5B">
      <w:pPr>
        <w:pStyle w:val="Heading2"/>
      </w:pPr>
      <w:r>
        <w:t>Int</w:t>
      </w:r>
      <w:r w:rsidR="005F6DBC" w:rsidRPr="006E5A5B">
        <w:t>roduction</w:t>
      </w:r>
      <w:r w:rsidR="005F6DBC" w:rsidRPr="00133B74">
        <w:t xml:space="preserve"> </w:t>
      </w:r>
    </w:p>
    <w:p w14:paraId="5DB84D56" w14:textId="53A95601" w:rsidR="00354A3A" w:rsidRPr="006E5A5B" w:rsidRDefault="00133B74" w:rsidP="00C62B35">
      <w:pPr>
        <w:pStyle w:val="BodyText"/>
      </w:pPr>
      <w:r>
        <w:t xml:space="preserve">This study aims to gather information about the legibility of maps on different devices. As a participant, you will be asked to look at various </w:t>
      </w:r>
      <w:r w:rsidR="00354A3A">
        <w:t>map-related graphics</w:t>
      </w:r>
      <w:r>
        <w:t xml:space="preserve"> on a range of </w:t>
      </w:r>
      <w:r w:rsidR="00354A3A">
        <w:t xml:space="preserve">different </w:t>
      </w:r>
      <w:r>
        <w:t xml:space="preserve">display devices, and </w:t>
      </w:r>
      <w:r w:rsidR="00354A3A">
        <w:t>give feedback about the legibility of the presented graphics</w:t>
      </w:r>
      <w:r>
        <w:t xml:space="preserve">. </w:t>
      </w:r>
      <w:r w:rsidR="006E5A5B">
        <w:t>We hope that t</w:t>
      </w:r>
      <w:r>
        <w:t xml:space="preserve">he results of this experiment will </w:t>
      </w:r>
      <w:r w:rsidR="00354A3A">
        <w:t>help us</w:t>
      </w:r>
      <w:r w:rsidR="00A26837">
        <w:t>, and others,</w:t>
      </w:r>
      <w:r w:rsidR="00354A3A">
        <w:t xml:space="preserve"> to create better maps in the future.</w:t>
      </w:r>
    </w:p>
    <w:p w14:paraId="41796093" w14:textId="5CF92975" w:rsidR="005F6DBC" w:rsidRPr="00133B74" w:rsidRDefault="005F6DBC" w:rsidP="006E5A5B">
      <w:pPr>
        <w:pStyle w:val="Heading2"/>
      </w:pPr>
      <w:r w:rsidRPr="006E5A5B">
        <w:t>Voluntary</w:t>
      </w:r>
      <w:r w:rsidRPr="00133B74">
        <w:t xml:space="preserve"> Participation </w:t>
      </w:r>
    </w:p>
    <w:p w14:paraId="46269249" w14:textId="5633AABB" w:rsidR="0002507C" w:rsidRPr="00133B74" w:rsidRDefault="005F6DBC" w:rsidP="00C62B35">
      <w:pPr>
        <w:pStyle w:val="BodyText"/>
      </w:pPr>
      <w:r w:rsidRPr="00133B74">
        <w:t xml:space="preserve">Your participation in this research is </w:t>
      </w:r>
      <w:proofErr w:type="gramStart"/>
      <w:r w:rsidRPr="00133B74">
        <w:t>entirely voluntary</w:t>
      </w:r>
      <w:proofErr w:type="gramEnd"/>
      <w:r w:rsidRPr="00133B74">
        <w:t>. It is your choice whether to participate or not. You may change your mind later and stop participating even if you agreed earlier</w:t>
      </w:r>
      <w:r w:rsidR="00B430B5" w:rsidRPr="00133B74">
        <w:t>, and you may stop and abort the experiment at any time without</w:t>
      </w:r>
      <w:r w:rsidR="006E5A5B">
        <w:t xml:space="preserve"> giving a reason and without</w:t>
      </w:r>
      <w:r w:rsidR="00B430B5" w:rsidRPr="00133B74">
        <w:t xml:space="preserve"> negative consequences</w:t>
      </w:r>
      <w:r w:rsidRPr="00133B74">
        <w:t>.</w:t>
      </w:r>
      <w:r w:rsidR="00EB7081" w:rsidRPr="00133B74">
        <w:t xml:space="preserve"> The credits for the course </w:t>
      </w:r>
      <w:r w:rsidR="00B430B5" w:rsidRPr="00133B74">
        <w:t xml:space="preserve">(if applicable) </w:t>
      </w:r>
      <w:r w:rsidR="00EB7081" w:rsidRPr="00133B74">
        <w:t xml:space="preserve">are given automatically upon </w:t>
      </w:r>
      <w:r w:rsidR="006E5A5B">
        <w:t>showing up</w:t>
      </w:r>
      <w:r w:rsidR="00EB7081" w:rsidRPr="00133B74">
        <w:t xml:space="preserve"> for participation, and do </w:t>
      </w:r>
      <w:r w:rsidR="00B430B5" w:rsidRPr="00133B74">
        <w:t xml:space="preserve">not require you to </w:t>
      </w:r>
      <w:r w:rsidR="00EB7081" w:rsidRPr="00133B74">
        <w:t>complet</w:t>
      </w:r>
      <w:r w:rsidR="00B430B5" w:rsidRPr="00133B74">
        <w:t>e</w:t>
      </w:r>
      <w:r w:rsidR="00EB7081" w:rsidRPr="00133B74">
        <w:t xml:space="preserve"> the experiment. </w:t>
      </w:r>
    </w:p>
    <w:p w14:paraId="50C6CDC4" w14:textId="77777777" w:rsidR="005F6DBC" w:rsidRPr="00133B74" w:rsidRDefault="005F6DBC" w:rsidP="006E5A5B">
      <w:pPr>
        <w:pStyle w:val="Heading2"/>
      </w:pPr>
      <w:r w:rsidRPr="00133B74">
        <w:t xml:space="preserve">Procedures </w:t>
      </w:r>
    </w:p>
    <w:p w14:paraId="16D13665" w14:textId="6A3E7252" w:rsidR="00354A3A" w:rsidRDefault="002860F3" w:rsidP="00C62B35">
      <w:pPr>
        <w:pStyle w:val="BodyText"/>
      </w:pPr>
      <w:r w:rsidRPr="00133B74">
        <w:t xml:space="preserve">In the experiment, you will be asked to </w:t>
      </w:r>
      <w:r w:rsidR="00354A3A">
        <w:t>look at map-related graphical depictions on different display devices</w:t>
      </w:r>
      <w:r w:rsidRPr="00133B74">
        <w:t xml:space="preserve">. </w:t>
      </w:r>
      <w:r w:rsidR="00354A3A">
        <w:t xml:space="preserve">For each graphics, you will be presented with a range of </w:t>
      </w:r>
      <w:r w:rsidR="00C236DA">
        <w:t xml:space="preserve">response </w:t>
      </w:r>
      <w:r w:rsidR="00354A3A">
        <w:t xml:space="preserve">options, of which you should select the one </w:t>
      </w:r>
      <w:r w:rsidR="00932A6D">
        <w:t>option that</w:t>
      </w:r>
      <w:r w:rsidR="00354A3A">
        <w:t xml:space="preserve"> </w:t>
      </w:r>
      <w:r w:rsidR="00932A6D">
        <w:t>best resembles</w:t>
      </w:r>
      <w:r w:rsidR="00354A3A">
        <w:t xml:space="preserve"> the shown graphics.</w:t>
      </w:r>
    </w:p>
    <w:p w14:paraId="73CB09AD" w14:textId="1D6CDC75" w:rsidR="00354A3A" w:rsidRPr="006E5A5B" w:rsidRDefault="00354A3A" w:rsidP="00C62B35">
      <w:pPr>
        <w:pStyle w:val="BodyText"/>
      </w:pPr>
      <w:r w:rsidRPr="006E5A5B">
        <w:t>The graphics will get increasingly smaller or harder to read in each step. Even if you cannot clearly distinguish the presented graphics, we ask you to make your best guess on which of the options the graphics may represent. If you cannot recognize anything, you can simply choose one of the options randomly.</w:t>
      </w:r>
    </w:p>
    <w:p w14:paraId="706D5153" w14:textId="0A8DEDC5" w:rsidR="00544DDF" w:rsidRPr="00133B74" w:rsidRDefault="00544DDF" w:rsidP="00C62B35">
      <w:pPr>
        <w:pStyle w:val="BodyText"/>
      </w:pPr>
      <w:r>
        <w:lastRenderedPageBreak/>
        <w:t xml:space="preserve">This experiment is not a test of your capabilities! There is no right or wrong way to do the experiment, we </w:t>
      </w:r>
      <w:r w:rsidR="00C236DA">
        <w:t>only</w:t>
      </w:r>
      <w:r>
        <w:t xml:space="preserve"> ask you to respond as good as you can. Eventually, the graphics will be too difficult to recognize for any person, so not being able to recognize a presented graphics is not a failure, but a normal part of the experiment. Simply choose one of the options at random if you cannot recognize the graphics.</w:t>
      </w:r>
    </w:p>
    <w:p w14:paraId="7A59A246" w14:textId="77777777" w:rsidR="00C62B35" w:rsidRDefault="005F6DBC" w:rsidP="00C62B35">
      <w:pPr>
        <w:pStyle w:val="Heading2"/>
      </w:pPr>
      <w:r w:rsidRPr="00133B74">
        <w:t>Duration</w:t>
      </w:r>
    </w:p>
    <w:p w14:paraId="73BEC7D6" w14:textId="14E41194" w:rsidR="005F6DBC" w:rsidRPr="00133B74" w:rsidRDefault="00544DDF" w:rsidP="00C62B35">
      <w:pPr>
        <w:pStyle w:val="BodyText"/>
      </w:pPr>
      <w:r>
        <w:t>The introduction, including reading and signing this form will take about 5 minutes</w:t>
      </w:r>
      <w:r w:rsidR="005F6DBC" w:rsidRPr="00133B74">
        <w:t xml:space="preserve">. The </w:t>
      </w:r>
      <w:r>
        <w:t xml:space="preserve">main </w:t>
      </w:r>
      <w:r w:rsidR="005F6DBC" w:rsidRPr="00133B74">
        <w:t xml:space="preserve">experiment </w:t>
      </w:r>
      <w:r>
        <w:t>is expected to take about 30</w:t>
      </w:r>
      <w:r w:rsidR="00C236DA">
        <w:t>-40</w:t>
      </w:r>
      <w:r>
        <w:t xml:space="preserve"> minutes</w:t>
      </w:r>
      <w:r w:rsidR="005F6DBC" w:rsidRPr="00133B74">
        <w:t xml:space="preserve">. </w:t>
      </w:r>
      <w:r>
        <w:t>Filling out the questionnaire after the experiment will take less than 5 minutes</w:t>
      </w:r>
      <w:r w:rsidR="005F6DBC" w:rsidRPr="00133B74">
        <w:t xml:space="preserve">. </w:t>
      </w:r>
      <w:r w:rsidR="0002507C" w:rsidRPr="00133B74">
        <w:t xml:space="preserve">In total, the experiment </w:t>
      </w:r>
      <w:r>
        <w:t>should not take longer than 45 minutes</w:t>
      </w:r>
      <w:r w:rsidR="0002507C" w:rsidRPr="00133B74">
        <w:t>.</w:t>
      </w:r>
    </w:p>
    <w:p w14:paraId="79056316" w14:textId="77777777" w:rsidR="005F6DBC" w:rsidRPr="00133B74" w:rsidRDefault="005F6DBC" w:rsidP="006E5A5B">
      <w:pPr>
        <w:pStyle w:val="Heading2"/>
      </w:pPr>
      <w:r w:rsidRPr="00133B74">
        <w:t xml:space="preserve">Risks </w:t>
      </w:r>
    </w:p>
    <w:p w14:paraId="5EB7370E" w14:textId="1BC967B9" w:rsidR="005F6DBC" w:rsidRDefault="006E5A5B" w:rsidP="00C62B35">
      <w:pPr>
        <w:pStyle w:val="BodyText"/>
      </w:pPr>
      <w:r>
        <w:t>To our best knowledge, y</w:t>
      </w:r>
      <w:r w:rsidR="005F6DBC" w:rsidRPr="00133B74">
        <w:t xml:space="preserve">ou will have no more than the normal risks of </w:t>
      </w:r>
      <w:r w:rsidR="00544DDF">
        <w:t>looking at your mobile phone in a concentrated manner for 45 minutes</w:t>
      </w:r>
      <w:r w:rsidR="005F6DBC" w:rsidRPr="00133B74">
        <w:t>.</w:t>
      </w:r>
      <w:r>
        <w:t xml:space="preserve"> As a precaution, we nevertheless recommend that you do not take part in the experiment if you have ever suffered from </w:t>
      </w:r>
      <w:proofErr w:type="spellStart"/>
      <w:r>
        <w:t>epileptical</w:t>
      </w:r>
      <w:proofErr w:type="spellEnd"/>
      <w:r>
        <w:t xml:space="preserve"> seizures in the past or if you tend to get migraine or headache from prolonged looking at a screen. If you do not want to take part in the experiment for any reason, you can leave at any time without telling us </w:t>
      </w:r>
      <w:r w:rsidR="00932A6D">
        <w:t>why</w:t>
      </w:r>
      <w:r>
        <w:t>.</w:t>
      </w:r>
    </w:p>
    <w:p w14:paraId="35C7FBDD" w14:textId="686116C1" w:rsidR="005F6DBC" w:rsidRPr="006E5A5B" w:rsidRDefault="00544DDF" w:rsidP="00C62B35">
      <w:pPr>
        <w:pStyle w:val="BodyText"/>
      </w:pPr>
      <w:r>
        <w:t xml:space="preserve">If you notice </w:t>
      </w:r>
      <w:proofErr w:type="gramStart"/>
      <w:r>
        <w:t>eye strain</w:t>
      </w:r>
      <w:proofErr w:type="gramEnd"/>
      <w:r w:rsidR="006E5A5B">
        <w:t>, headache</w:t>
      </w:r>
      <w:r>
        <w:t xml:space="preserve"> or severe fatigue during the experiment, please abort the experiment.</w:t>
      </w:r>
    </w:p>
    <w:p w14:paraId="541616B7" w14:textId="6C40F9FC" w:rsidR="005F6DBC" w:rsidRPr="00133B74" w:rsidRDefault="00C236DA" w:rsidP="006E5A5B">
      <w:pPr>
        <w:pStyle w:val="Heading2"/>
      </w:pPr>
      <w:r>
        <w:t xml:space="preserve">Data Collection &amp; </w:t>
      </w:r>
      <w:r w:rsidR="005F6DBC" w:rsidRPr="00133B74">
        <w:t xml:space="preserve">Confidentiality </w:t>
      </w:r>
    </w:p>
    <w:p w14:paraId="3D2DE77E" w14:textId="292FD221" w:rsidR="00C236DA" w:rsidRDefault="00C236DA" w:rsidP="00C236DA">
      <w:pPr>
        <w:pStyle w:val="BodyText"/>
      </w:pPr>
      <w:r>
        <w:t>We will record data on the presented graphics and your choices electronically. This data will not be connected to any information identifying you. The data will be anonymous already when collected.</w:t>
      </w:r>
    </w:p>
    <w:p w14:paraId="2A9D0DBD" w14:textId="7B5EF8FA" w:rsidR="00C236DA" w:rsidRDefault="00C236DA" w:rsidP="00C236DA">
      <w:pPr>
        <w:pStyle w:val="BodyText"/>
      </w:pPr>
      <w:r>
        <w:t>Before and after the experiment</w:t>
      </w:r>
      <w:r w:rsidRPr="00133B74">
        <w:t xml:space="preserve">, we will ask you to fill out a </w:t>
      </w:r>
      <w:r>
        <w:t xml:space="preserve">brief </w:t>
      </w:r>
      <w:r w:rsidRPr="00133B74">
        <w:t xml:space="preserve">questionnaire. </w:t>
      </w:r>
      <w:r>
        <w:t>Your answers on this questionnaire will also be anonymous, and never connected to any information that may identify you.</w:t>
      </w:r>
      <w:r w:rsidRPr="00133B74">
        <w:t xml:space="preserve"> </w:t>
      </w:r>
    </w:p>
    <w:p w14:paraId="30BF4EF2" w14:textId="0E00F2D5" w:rsidR="005F6DBC" w:rsidRPr="006E5A5B" w:rsidRDefault="005F6DBC" w:rsidP="00C62B35">
      <w:pPr>
        <w:pStyle w:val="BodyText"/>
      </w:pPr>
      <w:r w:rsidRPr="00133B74">
        <w:t xml:space="preserve">All the information you provide will be strictly confidential. All data will be anonymous. Any information </w:t>
      </w:r>
      <w:r w:rsidR="00932A6D">
        <w:t>collected during the experiment</w:t>
      </w:r>
      <w:r w:rsidRPr="00133B74">
        <w:t xml:space="preserve"> will have a number on it instead of your name</w:t>
      </w:r>
      <w:r w:rsidR="00544DDF">
        <w:t>, without any data that could be used to reveal your identity</w:t>
      </w:r>
      <w:r w:rsidRPr="00133B74">
        <w:t xml:space="preserve">. </w:t>
      </w:r>
      <w:r w:rsidR="00544DDF">
        <w:t>Your data</w:t>
      </w:r>
      <w:r w:rsidR="00673BB7" w:rsidRPr="00133B74">
        <w:t xml:space="preserve"> and questionnaire </w:t>
      </w:r>
      <w:r w:rsidRPr="00133B74">
        <w:t>will be available</w:t>
      </w:r>
      <w:r w:rsidR="00544DDF">
        <w:t xml:space="preserve"> to you</w:t>
      </w:r>
      <w:r w:rsidR="00932A6D">
        <w:t xml:space="preserve"> immediately after the experiment,</w:t>
      </w:r>
      <w:r w:rsidRPr="00133B74">
        <w:t xml:space="preserve"> if you request them.</w:t>
      </w:r>
      <w:r w:rsidR="00932A6D">
        <w:t xml:space="preserve"> At a later point, we will have no way of identifying the results data from your experiment, so we cannot provide the data to you.</w:t>
      </w:r>
      <w:r w:rsidRPr="00133B74">
        <w:t xml:space="preserve"> </w:t>
      </w:r>
    </w:p>
    <w:p w14:paraId="364462F8" w14:textId="77777777" w:rsidR="005F6DBC" w:rsidRPr="00133B74" w:rsidRDefault="005F6DBC" w:rsidP="006E5A5B">
      <w:pPr>
        <w:pStyle w:val="Heading2"/>
      </w:pPr>
      <w:r w:rsidRPr="00133B74">
        <w:t xml:space="preserve">Right to Refuse or Withdraw </w:t>
      </w:r>
    </w:p>
    <w:p w14:paraId="1F6B44E7" w14:textId="0118EB6D" w:rsidR="005F6DBC" w:rsidRPr="00133B74" w:rsidRDefault="005F6DBC" w:rsidP="00C62B35">
      <w:pPr>
        <w:pStyle w:val="BodyText"/>
      </w:pPr>
      <w:r w:rsidRPr="00133B74">
        <w:t xml:space="preserve">You do not have to take part in this research if you do not wish to do so. You may stop participating in the experiment at any time that you wish without further questioning. </w:t>
      </w:r>
      <w:r w:rsidR="00933BB4">
        <w:t>In that case, none of the data gathered during the experiment will be stored.</w:t>
      </w:r>
    </w:p>
    <w:p w14:paraId="713F1906" w14:textId="77777777" w:rsidR="005F6DBC" w:rsidRPr="00133B74" w:rsidRDefault="005F6DBC" w:rsidP="006E5A5B">
      <w:pPr>
        <w:pStyle w:val="Heading2"/>
      </w:pPr>
      <w:r w:rsidRPr="00133B74">
        <w:t>Who to Contact</w:t>
      </w:r>
    </w:p>
    <w:p w14:paraId="6F418CCF" w14:textId="541C1D74" w:rsidR="0090069E" w:rsidRDefault="0090069E" w:rsidP="00C62B35">
      <w:pPr>
        <w:pStyle w:val="BodyText"/>
      </w:pPr>
      <w:r>
        <w:t>If you have any questions about the experiment now, please ask the person attending the experiment.</w:t>
      </w:r>
    </w:p>
    <w:p w14:paraId="55A2DEAE" w14:textId="753BF3E9" w:rsidR="0090069E" w:rsidRDefault="0090069E" w:rsidP="00C62B35">
      <w:pPr>
        <w:pStyle w:val="BodyText"/>
      </w:pPr>
      <w:r>
        <w:t>If you have questions during the experiment, please use the provided phone to call the person attending the experiment.</w:t>
      </w:r>
    </w:p>
    <w:p w14:paraId="25066E75" w14:textId="0FBC0B83" w:rsidR="00932A6D" w:rsidRPr="00C62B35" w:rsidRDefault="002860F3" w:rsidP="00C62B35">
      <w:pPr>
        <w:pStyle w:val="BodyText"/>
      </w:pPr>
      <w:r w:rsidRPr="00133B74">
        <w:t>If you have any questions</w:t>
      </w:r>
      <w:r w:rsidR="0090069E">
        <w:t xml:space="preserve"> after completing the experiment</w:t>
      </w:r>
      <w:r w:rsidRPr="00133B74">
        <w:t xml:space="preserve">, please contact </w:t>
      </w:r>
      <w:r w:rsidR="0090069E">
        <w:t xml:space="preserve">the principal investigator </w:t>
      </w:r>
      <w:r w:rsidR="004B5EB2" w:rsidRPr="00133B74">
        <w:t>Florian Ledermann</w:t>
      </w:r>
      <w:r w:rsidRPr="00133B74">
        <w:t xml:space="preserve"> (</w:t>
      </w:r>
      <w:r w:rsidR="004B5EB2" w:rsidRPr="00133B74">
        <w:t>florian.ledermann</w:t>
      </w:r>
      <w:r w:rsidRPr="00133B74">
        <w:t>@tuwien.ac.at).</w:t>
      </w:r>
    </w:p>
    <w:p w14:paraId="64F898FE" w14:textId="01E74340" w:rsidR="00D5372C" w:rsidRPr="00133B74" w:rsidRDefault="00C62B35" w:rsidP="00754147">
      <w:pPr>
        <w:pStyle w:val="Heading1"/>
      </w:pPr>
      <w:r>
        <w:br w:type="page"/>
      </w:r>
      <w:r w:rsidR="008A432F" w:rsidRPr="00133B74">
        <w:lastRenderedPageBreak/>
        <w:t xml:space="preserve">Part II: Certificate of Consent </w:t>
      </w:r>
      <w:r w:rsidR="004137FF">
        <w:t>– Participant Copy</w:t>
      </w:r>
    </w:p>
    <w:p w14:paraId="30124794" w14:textId="77777777" w:rsidR="00B13115" w:rsidRPr="00133B74" w:rsidRDefault="00B13115" w:rsidP="00C62B35">
      <w:pPr>
        <w:pStyle w:val="BodyText"/>
      </w:pPr>
    </w:p>
    <w:p w14:paraId="4850C38B" w14:textId="77777777" w:rsidR="008A432F" w:rsidRPr="00133B74" w:rsidRDefault="008A432F" w:rsidP="00C62B35">
      <w:pPr>
        <w:pStyle w:val="BodyText"/>
      </w:pPr>
    </w:p>
    <w:p w14:paraId="646375B8" w14:textId="77777777" w:rsidR="00C62B35" w:rsidRDefault="008A0AB7" w:rsidP="00C62B35">
      <w:pPr>
        <w:pStyle w:val="Heading2"/>
      </w:pPr>
      <w:r w:rsidRPr="00133B74">
        <w:t>Statement by the participant</w:t>
      </w:r>
    </w:p>
    <w:p w14:paraId="272077E0" w14:textId="3F6ABC87" w:rsidR="008A432F" w:rsidRPr="00133B74" w:rsidRDefault="008A432F" w:rsidP="00C62B35">
      <w:pPr>
        <w:pStyle w:val="BodyText"/>
      </w:pPr>
      <w:proofErr w:type="gramStart"/>
      <w:r w:rsidRPr="00133B74">
        <w:t>I</w:t>
      </w:r>
      <w:proofErr w:type="gramEnd"/>
      <w:r w:rsidRPr="00133B74">
        <w:t xml:space="preserve"> have been invited to participate in </w:t>
      </w:r>
      <w:r w:rsidR="008A0AB7" w:rsidRPr="00133B74">
        <w:t>this study</w:t>
      </w:r>
      <w:r w:rsidRPr="00133B74">
        <w:t xml:space="preserve"> about </w:t>
      </w:r>
      <w:r w:rsidR="004B5EB2" w:rsidRPr="00133B74">
        <w:t>map symbols on digital displays</w:t>
      </w:r>
      <w:r w:rsidR="00B40C94" w:rsidRPr="00133B74">
        <w:t xml:space="preserve">. </w:t>
      </w:r>
      <w:proofErr w:type="gramStart"/>
      <w:r w:rsidR="00860DC9" w:rsidRPr="00133B74">
        <w:t>I</w:t>
      </w:r>
      <w:proofErr w:type="gramEnd"/>
      <w:r w:rsidR="00860DC9" w:rsidRPr="00133B74">
        <w:t xml:space="preserve"> have read the forego</w:t>
      </w:r>
      <w:r w:rsidRPr="00133B74">
        <w:t>ing information</w:t>
      </w:r>
      <w:r w:rsidR="004B5EB2" w:rsidRPr="00133B74">
        <w:t xml:space="preserve"> (“Part 1: Information Sheet”)</w:t>
      </w:r>
      <w:r w:rsidRPr="00133B74">
        <w:t xml:space="preserve">. </w:t>
      </w:r>
      <w:proofErr w:type="gramStart"/>
      <w:r w:rsidRPr="00133B74">
        <w:t>I</w:t>
      </w:r>
      <w:proofErr w:type="gramEnd"/>
      <w:r w:rsidRPr="00133B74">
        <w:t xml:space="preserve"> have had the opportunity to ask questions about it and any questions I have asked have been answered to my satisfaction. </w:t>
      </w:r>
      <w:proofErr w:type="gramStart"/>
      <w:r w:rsidRPr="00133B74">
        <w:t>I</w:t>
      </w:r>
      <w:proofErr w:type="gramEnd"/>
      <w:r w:rsidRPr="00133B74">
        <w:t xml:space="preserve"> consent voluntarily to</w:t>
      </w:r>
      <w:r w:rsidR="008A0AB7" w:rsidRPr="00133B74">
        <w:t xml:space="preserve"> be a participant in this study.</w:t>
      </w:r>
      <w:r w:rsidRPr="00133B74">
        <w:rPr>
          <w:bCs/>
          <w:sz w:val="20"/>
          <w:szCs w:val="22"/>
        </w:rPr>
        <w:tab/>
      </w:r>
      <w:r w:rsidRPr="00133B74">
        <w:rPr>
          <w:bCs/>
          <w:sz w:val="20"/>
          <w:szCs w:val="22"/>
        </w:rPr>
        <w:tab/>
      </w:r>
    </w:p>
    <w:p w14:paraId="23A38313" w14:textId="5507BE7B" w:rsidR="00EC400B" w:rsidRPr="00133B74" w:rsidRDefault="00EC400B" w:rsidP="00C62B35">
      <w:pPr>
        <w:pStyle w:val="BodyText"/>
      </w:pPr>
    </w:p>
    <w:p w14:paraId="25235F62" w14:textId="77777777" w:rsidR="004B5EB2" w:rsidRPr="00133B74" w:rsidRDefault="004B5EB2" w:rsidP="00C62B35">
      <w:pPr>
        <w:pStyle w:val="BodyText"/>
      </w:pPr>
    </w:p>
    <w:p w14:paraId="026D87C9" w14:textId="3EFEE7C3" w:rsidR="004B5EB2" w:rsidRPr="00133B74" w:rsidRDefault="004B5EB2" w:rsidP="00C62B35">
      <w:pPr>
        <w:pStyle w:val="BodyText"/>
      </w:pPr>
    </w:p>
    <w:p w14:paraId="540DF118" w14:textId="77777777" w:rsidR="004B5EB2" w:rsidRPr="00133B74" w:rsidRDefault="004B5EB2" w:rsidP="00C62B35">
      <w:pPr>
        <w:pStyle w:val="BodyText"/>
      </w:pPr>
    </w:p>
    <w:p w14:paraId="52E83A4E" w14:textId="58BC9017" w:rsidR="008A432F" w:rsidRPr="00243194" w:rsidRDefault="008A432F" w:rsidP="00754147">
      <w:pPr>
        <w:pStyle w:val="SignatureLine"/>
      </w:pPr>
      <w:r w:rsidRPr="00133B74">
        <w:t>Signature of Participant ___________________</w:t>
      </w:r>
      <w:r w:rsidR="004B5EB2" w:rsidRPr="00133B74">
        <w:t>___________</w:t>
      </w:r>
      <w:r w:rsidR="00D5372C" w:rsidRPr="00133B74">
        <w:t xml:space="preserve">              Date </w:t>
      </w:r>
      <w:r w:rsidR="00D5372C" w:rsidRPr="00243194">
        <w:t>_________________________</w:t>
      </w:r>
    </w:p>
    <w:p w14:paraId="5D57C073" w14:textId="2342921A" w:rsidR="006E5A5B" w:rsidRPr="00133B74" w:rsidRDefault="006E5A5B" w:rsidP="00C62B35">
      <w:pPr>
        <w:pStyle w:val="BodyText"/>
      </w:pPr>
    </w:p>
    <w:p w14:paraId="2F63337C" w14:textId="0BBAF1D8" w:rsidR="004B5EB2" w:rsidRPr="00133B74" w:rsidRDefault="004B5EB2" w:rsidP="00C62B35">
      <w:pPr>
        <w:pStyle w:val="BodyText"/>
      </w:pPr>
    </w:p>
    <w:p w14:paraId="1DDC9E1F" w14:textId="33AADD02" w:rsidR="004B5EB2" w:rsidRPr="00133B74" w:rsidRDefault="004B5EB2" w:rsidP="00C62B35">
      <w:pPr>
        <w:pStyle w:val="BodyText"/>
      </w:pPr>
    </w:p>
    <w:p w14:paraId="3CED7616" w14:textId="77777777" w:rsidR="004B5EB2" w:rsidRPr="00133B74" w:rsidRDefault="004B5EB2" w:rsidP="00C62B35">
      <w:pPr>
        <w:pStyle w:val="BodyText"/>
      </w:pPr>
    </w:p>
    <w:p w14:paraId="7684928A" w14:textId="77777777" w:rsidR="00EC400B" w:rsidRPr="00133B74" w:rsidRDefault="00EC400B" w:rsidP="00C62B35">
      <w:pPr>
        <w:pStyle w:val="BodyText"/>
      </w:pPr>
    </w:p>
    <w:p w14:paraId="2B5E66A7" w14:textId="77777777" w:rsidR="00C62B35" w:rsidRDefault="008A432F" w:rsidP="00C62B35">
      <w:pPr>
        <w:pStyle w:val="Heading2"/>
      </w:pPr>
      <w:r w:rsidRPr="00133B74">
        <w:t>Statement by the researcher</w:t>
      </w:r>
    </w:p>
    <w:p w14:paraId="2D72DBDB" w14:textId="62532B0E" w:rsidR="008A0AB7" w:rsidRPr="00C62B35" w:rsidRDefault="008A432F" w:rsidP="00C62B35">
      <w:pPr>
        <w:pStyle w:val="BodyText"/>
        <w:rPr>
          <w:sz w:val="20"/>
          <w:szCs w:val="22"/>
        </w:rPr>
      </w:pPr>
      <w:proofErr w:type="gramStart"/>
      <w:r w:rsidRPr="00133B74">
        <w:t>I</w:t>
      </w:r>
      <w:proofErr w:type="gramEnd"/>
      <w:r w:rsidRPr="00133B74">
        <w:t xml:space="preserve"> confirm that the participant was given an opportunity to ask questions about the study, and all the questions asked by the participant have been answered correctly and to the best of my ability. </w:t>
      </w:r>
      <w:proofErr w:type="gramStart"/>
      <w:r w:rsidRPr="00133B74">
        <w:t>I</w:t>
      </w:r>
      <w:proofErr w:type="gramEnd"/>
      <w:r w:rsidRPr="00133B74">
        <w:t xml:space="preserve"> confirm that the </w:t>
      </w:r>
      <w:r w:rsidR="0094381B" w:rsidRPr="00133B74">
        <w:t xml:space="preserve">participant </w:t>
      </w:r>
      <w:r w:rsidRPr="00133B74">
        <w:t>has not been coerced into giving consent, and the consent has bee</w:t>
      </w:r>
      <w:r w:rsidR="0094381B">
        <w:t>n given freely and voluntarily.</w:t>
      </w:r>
    </w:p>
    <w:p w14:paraId="2A691FBA" w14:textId="201D88B3" w:rsidR="008A432F" w:rsidRPr="00133B74" w:rsidRDefault="008A432F" w:rsidP="00C62B35">
      <w:pPr>
        <w:pStyle w:val="BodyText"/>
      </w:pPr>
      <w:r w:rsidRPr="00133B74">
        <w:t xml:space="preserve">A copy of this </w:t>
      </w:r>
      <w:r w:rsidR="0094381B">
        <w:t>Informed Consent Form</w:t>
      </w:r>
      <w:r w:rsidRPr="00133B74">
        <w:t xml:space="preserve"> has been provided to the participant.</w:t>
      </w:r>
      <w:r w:rsidRPr="00133B74">
        <w:tab/>
      </w:r>
      <w:r w:rsidRPr="00133B74">
        <w:tab/>
      </w:r>
      <w:r w:rsidRPr="00133B74">
        <w:tab/>
      </w:r>
      <w:r w:rsidRPr="00133B74">
        <w:tab/>
      </w:r>
    </w:p>
    <w:p w14:paraId="1DF2DAC5" w14:textId="35E6FA9D" w:rsidR="002103AD" w:rsidRPr="00133B74" w:rsidRDefault="002103AD" w:rsidP="00C62B35">
      <w:pPr>
        <w:pStyle w:val="BodyText"/>
      </w:pPr>
    </w:p>
    <w:p w14:paraId="79292B27" w14:textId="0B7151C5" w:rsidR="004B5EB2" w:rsidRPr="00133B74" w:rsidRDefault="004B5EB2" w:rsidP="00C62B35">
      <w:pPr>
        <w:pStyle w:val="BodyText"/>
      </w:pPr>
    </w:p>
    <w:p w14:paraId="155ABCC0" w14:textId="77777777" w:rsidR="004B5EB2" w:rsidRPr="00133B74" w:rsidRDefault="004B5EB2" w:rsidP="00C62B35">
      <w:pPr>
        <w:pStyle w:val="BodyText"/>
      </w:pPr>
    </w:p>
    <w:p w14:paraId="58884416" w14:textId="77777777" w:rsidR="004B5EB2" w:rsidRPr="00133B74" w:rsidRDefault="004B5EB2" w:rsidP="00C62B35">
      <w:pPr>
        <w:pStyle w:val="BodyText"/>
      </w:pPr>
    </w:p>
    <w:p w14:paraId="08BF73E3" w14:textId="28C2DDB4" w:rsidR="008A0AB7" w:rsidRDefault="00D5372C" w:rsidP="00754147">
      <w:pPr>
        <w:pStyle w:val="SignatureLine"/>
      </w:pPr>
      <w:r w:rsidRPr="00133B74">
        <w:t xml:space="preserve">Signature </w:t>
      </w:r>
      <w:r w:rsidR="008A432F" w:rsidRPr="00133B74">
        <w:t>of Res</w:t>
      </w:r>
      <w:r w:rsidRPr="00133B74">
        <w:t xml:space="preserve">earcher </w:t>
      </w:r>
      <w:r w:rsidR="004B5EB2" w:rsidRPr="00133B74">
        <w:t xml:space="preserve">______________________________              </w:t>
      </w:r>
      <w:r w:rsidR="00EC400B" w:rsidRPr="00133B74">
        <w:t xml:space="preserve">Date ________________________ </w:t>
      </w:r>
      <w:r w:rsidR="004B5EB2" w:rsidRPr="00133B74">
        <w:t xml:space="preserve"> </w:t>
      </w:r>
      <w:bookmarkStart w:id="1" w:name="Referenzzeile"/>
      <w:bookmarkEnd w:id="1"/>
    </w:p>
    <w:p w14:paraId="56C008BF" w14:textId="031060B0" w:rsidR="00C236DA" w:rsidRDefault="00C236DA">
      <w:pPr>
        <w:widowControl/>
        <w:autoSpaceDE/>
        <w:autoSpaceDN/>
        <w:adjustRightInd/>
        <w:rPr>
          <w:rFonts w:asciiTheme="minorHAnsi" w:eastAsia="Times New Roman" w:hAnsiTheme="minorHAnsi"/>
          <w:b/>
          <w:bCs/>
          <w:sz w:val="20"/>
          <w:szCs w:val="20"/>
        </w:rPr>
      </w:pPr>
      <w:r>
        <w:br w:type="page"/>
      </w:r>
    </w:p>
    <w:p w14:paraId="2659E6E7" w14:textId="3314CA6D" w:rsidR="00C236DA" w:rsidRDefault="00C236DA">
      <w:pPr>
        <w:widowControl/>
        <w:autoSpaceDE/>
        <w:autoSpaceDN/>
        <w:adjustRightInd/>
        <w:rPr>
          <w:rFonts w:asciiTheme="minorHAnsi" w:eastAsia="Times New Roman" w:hAnsiTheme="minorHAnsi"/>
          <w:b/>
          <w:bCs/>
          <w:sz w:val="20"/>
          <w:szCs w:val="20"/>
        </w:rPr>
      </w:pPr>
      <w:r>
        <w:lastRenderedPageBreak/>
        <w:br w:type="page"/>
      </w:r>
    </w:p>
    <w:p w14:paraId="34A97E7C" w14:textId="63BE76BA" w:rsidR="00C236DA" w:rsidRPr="00133B74" w:rsidRDefault="00C236DA" w:rsidP="00C236DA">
      <w:pPr>
        <w:pStyle w:val="Heading1"/>
      </w:pPr>
      <w:r w:rsidRPr="00133B74">
        <w:lastRenderedPageBreak/>
        <w:t xml:space="preserve">Part II: Certificate of Consent </w:t>
      </w:r>
      <w:r w:rsidR="004137FF">
        <w:t>– Researcher’s Copy</w:t>
      </w:r>
    </w:p>
    <w:p w14:paraId="65662DB1" w14:textId="77777777" w:rsidR="00C236DA" w:rsidRPr="00133B74" w:rsidRDefault="00C236DA" w:rsidP="00C236DA">
      <w:pPr>
        <w:pStyle w:val="BodyText"/>
      </w:pPr>
    </w:p>
    <w:p w14:paraId="1BF3C68E" w14:textId="77777777" w:rsidR="00C236DA" w:rsidRPr="00133B74" w:rsidRDefault="00C236DA" w:rsidP="00C236DA">
      <w:pPr>
        <w:pStyle w:val="BodyText"/>
      </w:pPr>
    </w:p>
    <w:p w14:paraId="7214F499" w14:textId="77777777" w:rsidR="00C236DA" w:rsidRDefault="00C236DA" w:rsidP="00C236DA">
      <w:pPr>
        <w:pStyle w:val="Heading2"/>
      </w:pPr>
      <w:r w:rsidRPr="00133B74">
        <w:t>Statement by the participant</w:t>
      </w:r>
    </w:p>
    <w:p w14:paraId="28F88892" w14:textId="77777777" w:rsidR="00C236DA" w:rsidRPr="00133B74" w:rsidRDefault="00C236DA" w:rsidP="00C236DA">
      <w:pPr>
        <w:pStyle w:val="BodyText"/>
      </w:pPr>
      <w:proofErr w:type="gramStart"/>
      <w:r w:rsidRPr="00133B74">
        <w:t>I</w:t>
      </w:r>
      <w:proofErr w:type="gramEnd"/>
      <w:r w:rsidRPr="00133B74">
        <w:t xml:space="preserve"> have been invited to participate in this study about map symbols on digital displays. </w:t>
      </w:r>
      <w:proofErr w:type="gramStart"/>
      <w:r w:rsidRPr="00133B74">
        <w:t>I</w:t>
      </w:r>
      <w:proofErr w:type="gramEnd"/>
      <w:r w:rsidRPr="00133B74">
        <w:t xml:space="preserve"> have read the foregoing information (“Part 1: Information Sheet”). </w:t>
      </w:r>
      <w:proofErr w:type="gramStart"/>
      <w:r w:rsidRPr="00133B74">
        <w:t>I</w:t>
      </w:r>
      <w:proofErr w:type="gramEnd"/>
      <w:r w:rsidRPr="00133B74">
        <w:t xml:space="preserve"> have had the opportunity to ask questions about it and any questions I have asked have been answered to my satisfaction. </w:t>
      </w:r>
      <w:proofErr w:type="gramStart"/>
      <w:r w:rsidRPr="00133B74">
        <w:t>I</w:t>
      </w:r>
      <w:proofErr w:type="gramEnd"/>
      <w:r w:rsidRPr="00133B74">
        <w:t xml:space="preserve"> consent voluntarily to be a participant in this study.</w:t>
      </w:r>
      <w:r w:rsidRPr="00133B74">
        <w:rPr>
          <w:bCs/>
          <w:sz w:val="20"/>
          <w:szCs w:val="22"/>
        </w:rPr>
        <w:tab/>
      </w:r>
      <w:r w:rsidRPr="00133B74">
        <w:rPr>
          <w:bCs/>
          <w:sz w:val="20"/>
          <w:szCs w:val="22"/>
        </w:rPr>
        <w:tab/>
      </w:r>
    </w:p>
    <w:p w14:paraId="619C0D99" w14:textId="77777777" w:rsidR="00C236DA" w:rsidRPr="00133B74" w:rsidRDefault="00C236DA" w:rsidP="00C236DA">
      <w:pPr>
        <w:pStyle w:val="BodyText"/>
      </w:pPr>
    </w:p>
    <w:p w14:paraId="3AC28824" w14:textId="77777777" w:rsidR="00C236DA" w:rsidRPr="00133B74" w:rsidRDefault="00C236DA" w:rsidP="00C236DA">
      <w:pPr>
        <w:pStyle w:val="BodyText"/>
      </w:pPr>
    </w:p>
    <w:p w14:paraId="53ED9396" w14:textId="77777777" w:rsidR="00C236DA" w:rsidRPr="00133B74" w:rsidRDefault="00C236DA" w:rsidP="00C236DA">
      <w:pPr>
        <w:pStyle w:val="BodyText"/>
      </w:pPr>
    </w:p>
    <w:p w14:paraId="5C43B868" w14:textId="77777777" w:rsidR="00C236DA" w:rsidRPr="00133B74" w:rsidRDefault="00C236DA" w:rsidP="00C236DA">
      <w:pPr>
        <w:pStyle w:val="BodyText"/>
      </w:pPr>
    </w:p>
    <w:p w14:paraId="2D066299" w14:textId="77777777" w:rsidR="00C236DA" w:rsidRPr="00243194" w:rsidRDefault="00C236DA" w:rsidP="00C236DA">
      <w:pPr>
        <w:pStyle w:val="SignatureLine"/>
      </w:pPr>
      <w:r w:rsidRPr="00133B74">
        <w:t xml:space="preserve">Signature of Participant ______________________________              Date </w:t>
      </w:r>
      <w:r w:rsidRPr="00243194">
        <w:t>_________________________</w:t>
      </w:r>
    </w:p>
    <w:p w14:paraId="690141E0" w14:textId="77777777" w:rsidR="00C236DA" w:rsidRPr="00133B74" w:rsidRDefault="00C236DA" w:rsidP="00C236DA">
      <w:pPr>
        <w:pStyle w:val="BodyText"/>
      </w:pPr>
    </w:p>
    <w:p w14:paraId="7049145A" w14:textId="77777777" w:rsidR="00C236DA" w:rsidRPr="00133B74" w:rsidRDefault="00C236DA" w:rsidP="00C236DA">
      <w:pPr>
        <w:pStyle w:val="BodyText"/>
      </w:pPr>
    </w:p>
    <w:p w14:paraId="3E9EA2B4" w14:textId="77777777" w:rsidR="00C236DA" w:rsidRPr="00133B74" w:rsidRDefault="00C236DA" w:rsidP="00C236DA">
      <w:pPr>
        <w:pStyle w:val="BodyText"/>
      </w:pPr>
    </w:p>
    <w:p w14:paraId="66D49D58" w14:textId="77777777" w:rsidR="00C236DA" w:rsidRPr="00133B74" w:rsidRDefault="00C236DA" w:rsidP="00C236DA">
      <w:pPr>
        <w:pStyle w:val="BodyText"/>
      </w:pPr>
    </w:p>
    <w:p w14:paraId="05A51D87" w14:textId="77777777" w:rsidR="00C236DA" w:rsidRPr="00133B74" w:rsidRDefault="00C236DA" w:rsidP="00C236DA">
      <w:pPr>
        <w:pStyle w:val="BodyText"/>
      </w:pPr>
    </w:p>
    <w:p w14:paraId="2A6A6E61" w14:textId="77777777" w:rsidR="00C236DA" w:rsidRDefault="00C236DA" w:rsidP="00C236DA">
      <w:pPr>
        <w:pStyle w:val="Heading2"/>
      </w:pPr>
      <w:r w:rsidRPr="00133B74">
        <w:t>Statement by the researcher</w:t>
      </w:r>
    </w:p>
    <w:p w14:paraId="50194AC4" w14:textId="77777777" w:rsidR="00C236DA" w:rsidRPr="00C62B35" w:rsidRDefault="00C236DA" w:rsidP="00C236DA">
      <w:pPr>
        <w:pStyle w:val="BodyText"/>
        <w:rPr>
          <w:sz w:val="20"/>
          <w:szCs w:val="22"/>
        </w:rPr>
      </w:pPr>
      <w:proofErr w:type="gramStart"/>
      <w:r w:rsidRPr="00133B74">
        <w:t>I</w:t>
      </w:r>
      <w:proofErr w:type="gramEnd"/>
      <w:r w:rsidRPr="00133B74">
        <w:t xml:space="preserve"> confirm that the participant was given an opportunity to ask questions about the study, and all the questions asked by the participant have been answered correctly and to the best of my ability. </w:t>
      </w:r>
      <w:proofErr w:type="gramStart"/>
      <w:r w:rsidRPr="00133B74">
        <w:t>I</w:t>
      </w:r>
      <w:proofErr w:type="gramEnd"/>
      <w:r w:rsidRPr="00133B74">
        <w:t xml:space="preserve"> confirm that the participant has not been coerced into giving consent, and the consent has bee</w:t>
      </w:r>
      <w:r>
        <w:t>n given freely and voluntarily.</w:t>
      </w:r>
    </w:p>
    <w:p w14:paraId="75561EA3" w14:textId="77777777" w:rsidR="00C236DA" w:rsidRPr="00133B74" w:rsidRDefault="00C236DA" w:rsidP="00C236DA">
      <w:pPr>
        <w:pStyle w:val="BodyText"/>
      </w:pPr>
      <w:r w:rsidRPr="00133B74">
        <w:t xml:space="preserve">A copy of this </w:t>
      </w:r>
      <w:r>
        <w:t>Informed Consent Form</w:t>
      </w:r>
      <w:r w:rsidRPr="00133B74">
        <w:t xml:space="preserve"> has been provided to the participant.</w:t>
      </w:r>
      <w:r w:rsidRPr="00133B74">
        <w:tab/>
      </w:r>
      <w:r w:rsidRPr="00133B74">
        <w:tab/>
      </w:r>
      <w:r w:rsidRPr="00133B74">
        <w:tab/>
      </w:r>
      <w:r w:rsidRPr="00133B74">
        <w:tab/>
      </w:r>
    </w:p>
    <w:p w14:paraId="03E24077" w14:textId="77777777" w:rsidR="00C236DA" w:rsidRPr="00133B74" w:rsidRDefault="00C236DA" w:rsidP="00C236DA">
      <w:pPr>
        <w:pStyle w:val="BodyText"/>
      </w:pPr>
    </w:p>
    <w:p w14:paraId="19CFC26A" w14:textId="77777777" w:rsidR="00C236DA" w:rsidRPr="00133B74" w:rsidRDefault="00C236DA" w:rsidP="00C236DA">
      <w:pPr>
        <w:pStyle w:val="BodyText"/>
      </w:pPr>
    </w:p>
    <w:p w14:paraId="5262244A" w14:textId="77777777" w:rsidR="00C236DA" w:rsidRPr="00133B74" w:rsidRDefault="00C236DA" w:rsidP="00C236DA">
      <w:pPr>
        <w:pStyle w:val="BodyText"/>
      </w:pPr>
    </w:p>
    <w:p w14:paraId="1A17052D" w14:textId="77777777" w:rsidR="00C236DA" w:rsidRPr="00133B74" w:rsidRDefault="00C236DA" w:rsidP="00C236DA">
      <w:pPr>
        <w:pStyle w:val="BodyText"/>
      </w:pPr>
    </w:p>
    <w:p w14:paraId="002E3E1B" w14:textId="77777777" w:rsidR="00C236DA" w:rsidRPr="00133B74" w:rsidRDefault="00C236DA" w:rsidP="00C236DA">
      <w:pPr>
        <w:pStyle w:val="SignatureLine"/>
      </w:pPr>
      <w:r w:rsidRPr="00133B74">
        <w:t xml:space="preserve">Signature of Researcher ______________________________              Date ________________________  </w:t>
      </w:r>
    </w:p>
    <w:p w14:paraId="3FA68CDE" w14:textId="77777777" w:rsidR="00C236DA" w:rsidRPr="00133B74" w:rsidRDefault="00C236DA" w:rsidP="00754147">
      <w:pPr>
        <w:pStyle w:val="SignatureLine"/>
      </w:pPr>
    </w:p>
    <w:sectPr w:rsidR="00C236DA" w:rsidRPr="00133B74" w:rsidSect="0031415D">
      <w:headerReference w:type="default" r:id="rId7"/>
      <w:footerReference w:type="default" r:id="rId8"/>
      <w:headerReference w:type="first" r:id="rId9"/>
      <w:footerReference w:type="first" r:id="rId10"/>
      <w:type w:val="continuous"/>
      <w:pgSz w:w="11906" w:h="16838" w:code="9"/>
      <w:pgMar w:top="2127" w:right="1440" w:bottom="1418" w:left="1440"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B8B8E" w14:textId="77777777" w:rsidR="00A357C4" w:rsidRDefault="00A357C4">
      <w:r>
        <w:separator/>
      </w:r>
    </w:p>
  </w:endnote>
  <w:endnote w:type="continuationSeparator" w:id="0">
    <w:p w14:paraId="13D77A06" w14:textId="77777777" w:rsidR="00A357C4" w:rsidRDefault="00A3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unPenh">
    <w:altName w:val="Leelawadee UI Semilight"/>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Serif">
    <w:altName w:val="Calibri"/>
    <w:panose1 w:val="00000000000000000000"/>
    <w:charset w:val="00"/>
    <w:family w:val="auto"/>
    <w:notTrueType/>
    <w:pitch w:val="variable"/>
    <w:sig w:usb0="00000003" w:usb1="00000000" w:usb2="00000000" w:usb3="00000000" w:csb0="00000001" w:csb1="00000000"/>
  </w:font>
  <w:font w:name="EurostileTU">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U Text Light">
    <w:altName w:val="Franklin Gothic Medium Cond"/>
    <w:panose1 w:val="02000506060000020004"/>
    <w:charset w:val="00"/>
    <w:family w:val="auto"/>
    <w:pitch w:val="variable"/>
    <w:sig w:usb0="A000002F" w:usb1="5000204A" w:usb2="00000000" w:usb3="00000000" w:csb0="00000093" w:csb1="00000000"/>
  </w:font>
  <w:font w:name="TU Headline Bold">
    <w:altName w:val="Franklin Gothic Medium Cond"/>
    <w:panose1 w:val="02000506040000020004"/>
    <w:charset w:val="00"/>
    <w:family w:val="auto"/>
    <w:pitch w:val="variable"/>
    <w:sig w:usb0="A000002F" w:usb1="5000205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E68FB" w14:textId="14DB3865" w:rsidR="004B1E9B" w:rsidRPr="00164957" w:rsidRDefault="00FE5EA9" w:rsidP="00164957">
    <w:pPr>
      <w:pStyle w:val="Footer"/>
      <w:tabs>
        <w:tab w:val="clear" w:pos="4536"/>
        <w:tab w:val="clear" w:pos="9072"/>
        <w:tab w:val="center" w:pos="4677"/>
        <w:tab w:val="right" w:pos="9354"/>
      </w:tabs>
      <w:rPr>
        <w:rFonts w:ascii="TU Text Light" w:hAnsi="TU Text Light"/>
        <w:sz w:val="14"/>
      </w:rPr>
    </w:pPr>
    <w:r>
      <w:rPr>
        <w:rFonts w:ascii="TU Text Light" w:hAnsi="TU Text Light"/>
        <w:sz w:val="14"/>
      </w:rPr>
      <w:t>Page</w:t>
    </w:r>
    <w:r w:rsidR="00164957">
      <w:rPr>
        <w:rFonts w:ascii="TU Text Light" w:hAnsi="TU Text Light"/>
        <w:sz w:val="14"/>
      </w:rPr>
      <w:t xml:space="preserve"> </w:t>
    </w:r>
    <w:r w:rsidR="0008783B">
      <w:rPr>
        <w:rFonts w:ascii="TU Text Light" w:hAnsi="TU Text Light"/>
        <w:sz w:val="14"/>
      </w:rPr>
      <w:fldChar w:fldCharType="begin"/>
    </w:r>
    <w:r w:rsidR="00164957">
      <w:rPr>
        <w:rFonts w:ascii="TU Text Light" w:hAnsi="TU Text Light"/>
        <w:sz w:val="14"/>
      </w:rPr>
      <w:instrText xml:space="preserve"> PAGE \* MERGEFORMAT </w:instrText>
    </w:r>
    <w:r w:rsidR="0008783B">
      <w:rPr>
        <w:rFonts w:ascii="TU Text Light" w:hAnsi="TU Text Light"/>
        <w:sz w:val="14"/>
      </w:rPr>
      <w:fldChar w:fldCharType="separate"/>
    </w:r>
    <w:r w:rsidR="00BA2071">
      <w:rPr>
        <w:rFonts w:ascii="TU Text Light" w:hAnsi="TU Text Light"/>
        <w:noProof/>
        <w:sz w:val="14"/>
      </w:rPr>
      <w:t>4</w:t>
    </w:r>
    <w:r w:rsidR="0008783B">
      <w:rPr>
        <w:rFonts w:ascii="TU Text Light" w:hAnsi="TU Text Light"/>
        <w:sz w:val="14"/>
      </w:rPr>
      <w:fldChar w:fldCharType="end"/>
    </w:r>
    <w:r>
      <w:rPr>
        <w:rFonts w:ascii="TU Text Light" w:hAnsi="TU Text Light"/>
        <w:sz w:val="14"/>
      </w:rPr>
      <w:t xml:space="preserve"> </w:t>
    </w:r>
    <w:proofErr w:type="spellStart"/>
    <w:r>
      <w:rPr>
        <w:rFonts w:ascii="TU Text Light" w:hAnsi="TU Text Light"/>
        <w:sz w:val="14"/>
      </w:rPr>
      <w:t>of</w:t>
    </w:r>
    <w:proofErr w:type="spellEnd"/>
    <w:r>
      <w:rPr>
        <w:rFonts w:ascii="TU Text Light" w:hAnsi="TU Text Light"/>
        <w:sz w:val="14"/>
      </w:rPr>
      <w:t xml:space="preserve"> </w:t>
    </w:r>
    <w:r w:rsidR="00A357C4">
      <w:fldChar w:fldCharType="begin"/>
    </w:r>
    <w:r w:rsidR="00A357C4">
      <w:instrText xml:space="preserve"> NUMPAGES \* MERGEFORMAT </w:instrText>
    </w:r>
    <w:r w:rsidR="00A357C4">
      <w:fldChar w:fldCharType="separate"/>
    </w:r>
    <w:r w:rsidR="00BA2071" w:rsidRPr="00BA2071">
      <w:rPr>
        <w:rFonts w:ascii="TU Text Light" w:hAnsi="TU Text Light"/>
        <w:noProof/>
        <w:sz w:val="14"/>
      </w:rPr>
      <w:t>5</w:t>
    </w:r>
    <w:r w:rsidR="00A357C4">
      <w:rPr>
        <w:rFonts w:ascii="TU Text Light" w:hAnsi="TU Text Light"/>
        <w:noProof/>
        <w:sz w:val="14"/>
      </w:rPr>
      <w:fldChar w:fldCharType="end"/>
    </w:r>
    <w:r w:rsidR="00164957">
      <w:rPr>
        <w:rFonts w:ascii="TU Text Light" w:hAnsi="TU Text Light"/>
        <w:sz w:val="14"/>
      </w:rPr>
      <w:tab/>
    </w:r>
    <w:r w:rsidR="00164957">
      <w:rPr>
        <w:rFonts w:ascii="TU Text Light" w:hAnsi="TU Text Light"/>
        <w:sz w:val="14"/>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9260" w14:textId="77777777" w:rsidR="00164957" w:rsidRDefault="00164957" w:rsidP="00164957">
    <w:pPr>
      <w:pStyle w:val="Footer"/>
      <w:tabs>
        <w:tab w:val="clear" w:pos="4536"/>
        <w:tab w:val="clear" w:pos="9072"/>
        <w:tab w:val="left" w:pos="6521"/>
      </w:tabs>
      <w:rPr>
        <w:rFonts w:ascii="TU Text Light" w:hAnsi="TU Text Light"/>
        <w:sz w:val="14"/>
      </w:rPr>
    </w:pPr>
    <w:r>
      <w:rPr>
        <w:rFonts w:ascii="TU Text Light" w:hAnsi="TU Text Light"/>
        <w:sz w:val="14"/>
      </w:rPr>
      <w:tab/>
    </w:r>
  </w:p>
  <w:p w14:paraId="447129CB" w14:textId="44CD69BA" w:rsidR="004B1E9B" w:rsidRPr="00FE5EA9" w:rsidRDefault="00FE5EA9" w:rsidP="00164957">
    <w:pPr>
      <w:pStyle w:val="Footer"/>
      <w:tabs>
        <w:tab w:val="clear" w:pos="4536"/>
        <w:tab w:val="clear" w:pos="9072"/>
        <w:tab w:val="left" w:pos="6521"/>
      </w:tabs>
      <w:rPr>
        <w:rFonts w:ascii="TU Text Light" w:hAnsi="TU Text Light"/>
        <w:sz w:val="14"/>
        <w:lang w:val="en-GB"/>
      </w:rPr>
    </w:pPr>
    <w:r w:rsidRPr="00FE5EA9">
      <w:rPr>
        <w:rFonts w:ascii="TU Text Light" w:hAnsi="TU Text Light"/>
        <w:sz w:val="14"/>
        <w:lang w:val="en-GB"/>
      </w:rPr>
      <w:t>Page</w:t>
    </w:r>
    <w:r w:rsidR="00164957" w:rsidRPr="00FE5EA9">
      <w:rPr>
        <w:rFonts w:ascii="TU Text Light" w:hAnsi="TU Text Light"/>
        <w:sz w:val="14"/>
        <w:lang w:val="en-GB"/>
      </w:rPr>
      <w:t xml:space="preserve"> </w:t>
    </w:r>
    <w:r w:rsidR="0008783B">
      <w:rPr>
        <w:rFonts w:ascii="TU Text Light" w:hAnsi="TU Text Light"/>
        <w:sz w:val="14"/>
      </w:rPr>
      <w:fldChar w:fldCharType="begin"/>
    </w:r>
    <w:r w:rsidR="00164957" w:rsidRPr="00FE5EA9">
      <w:rPr>
        <w:rFonts w:ascii="TU Text Light" w:hAnsi="TU Text Light"/>
        <w:sz w:val="14"/>
        <w:lang w:val="en-GB"/>
      </w:rPr>
      <w:instrText xml:space="preserve"> PAGE \* MERGEFORMAT </w:instrText>
    </w:r>
    <w:r w:rsidR="0008783B">
      <w:rPr>
        <w:rFonts w:ascii="TU Text Light" w:hAnsi="TU Text Light"/>
        <w:sz w:val="14"/>
      </w:rPr>
      <w:fldChar w:fldCharType="separate"/>
    </w:r>
    <w:r w:rsidR="00BA2071">
      <w:rPr>
        <w:rFonts w:ascii="TU Text Light" w:hAnsi="TU Text Light"/>
        <w:noProof/>
        <w:sz w:val="14"/>
        <w:lang w:val="en-GB"/>
      </w:rPr>
      <w:t>1</w:t>
    </w:r>
    <w:r w:rsidR="0008783B">
      <w:rPr>
        <w:rFonts w:ascii="TU Text Light" w:hAnsi="TU Text Light"/>
        <w:sz w:val="14"/>
      </w:rPr>
      <w:fldChar w:fldCharType="end"/>
    </w:r>
    <w:r w:rsidRPr="00FE5EA9">
      <w:rPr>
        <w:rFonts w:ascii="TU Text Light" w:hAnsi="TU Text Light"/>
        <w:sz w:val="14"/>
        <w:lang w:val="en-GB"/>
      </w:rPr>
      <w:t xml:space="preserve"> of </w:t>
    </w:r>
    <w:r w:rsidR="009628CD">
      <w:fldChar w:fldCharType="begin"/>
    </w:r>
    <w:r w:rsidR="009628CD" w:rsidRPr="00BE153F">
      <w:rPr>
        <w:lang w:val="en-US"/>
      </w:rPr>
      <w:instrText xml:space="preserve"> NUMPAGES \* MERGEFORMAT </w:instrText>
    </w:r>
    <w:r w:rsidR="009628CD">
      <w:fldChar w:fldCharType="separate"/>
    </w:r>
    <w:r w:rsidR="00BA2071" w:rsidRPr="00BA2071">
      <w:rPr>
        <w:rFonts w:ascii="TU Text Light" w:hAnsi="TU Text Light"/>
        <w:noProof/>
        <w:sz w:val="14"/>
        <w:lang w:val="en-GB"/>
      </w:rPr>
      <w:t>5</w:t>
    </w:r>
    <w:r w:rsidR="009628CD">
      <w:rPr>
        <w:rFonts w:ascii="TU Text Light" w:hAnsi="TU Text Light"/>
        <w:noProof/>
        <w:sz w:val="14"/>
        <w:lang w:val="en-GB"/>
      </w:rPr>
      <w:fldChar w:fldCharType="end"/>
    </w:r>
    <w:r w:rsidR="00164957" w:rsidRPr="00FE5EA9">
      <w:rPr>
        <w:rFonts w:ascii="TU Text Light" w:hAnsi="TU Text Light"/>
        <w:sz w:val="14"/>
        <w:lang w:val="en-GB"/>
      </w:rPr>
      <w:tab/>
    </w:r>
    <w:r w:rsidRPr="00FE5EA9">
      <w:rPr>
        <w:rFonts w:ascii="TU Text Light" w:hAnsi="TU Text Light"/>
        <w:sz w:val="14"/>
        <w:lang w:val="en-GB"/>
      </w:rPr>
      <w:t xml:space="preserve">Tax </w:t>
    </w:r>
    <w:r w:rsidR="00164957" w:rsidRPr="00FE5EA9">
      <w:rPr>
        <w:rFonts w:ascii="TU Text Light" w:hAnsi="TU Text Light"/>
        <w:sz w:val="14"/>
        <w:lang w:val="en-GB"/>
      </w:rPr>
      <w:t>ID ATU37675002, DVR 0005886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93343" w14:textId="77777777" w:rsidR="00A357C4" w:rsidRDefault="00A357C4">
      <w:r>
        <w:separator/>
      </w:r>
    </w:p>
  </w:footnote>
  <w:footnote w:type="continuationSeparator" w:id="0">
    <w:p w14:paraId="56B64EDC" w14:textId="77777777" w:rsidR="00A357C4" w:rsidRDefault="00A35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050D9" w14:textId="77777777" w:rsidR="004B1E9B" w:rsidRPr="000F6B9D" w:rsidRDefault="009961D9" w:rsidP="009175B8">
    <w:pPr>
      <w:pStyle w:val="Header"/>
      <w:tabs>
        <w:tab w:val="clear" w:pos="4536"/>
        <w:tab w:val="clear" w:pos="9072"/>
        <w:tab w:val="center" w:pos="4830"/>
        <w:tab w:val="right" w:pos="9638"/>
      </w:tabs>
      <w:rPr>
        <w:rFonts w:ascii="TU Text Light" w:hAnsi="TU Text Light"/>
        <w:sz w:val="14"/>
        <w:szCs w:val="14"/>
      </w:rPr>
    </w:pPr>
    <w:r>
      <w:rPr>
        <w:rFonts w:ascii="TU Text Light" w:hAnsi="TU Text Light"/>
        <w:noProof/>
        <w:sz w:val="14"/>
        <w:szCs w:val="14"/>
        <w:lang w:val="en-US" w:eastAsia="en-US"/>
      </w:rPr>
      <w:drawing>
        <wp:anchor distT="0" distB="0" distL="114300" distR="114300" simplePos="0" relativeHeight="251658240" behindDoc="0" locked="0" layoutInCell="1" allowOverlap="1" wp14:anchorId="0F66A6E9" wp14:editId="701DEEAA">
          <wp:simplePos x="0" y="0"/>
          <wp:positionH relativeFrom="column">
            <wp:posOffset>0</wp:posOffset>
          </wp:positionH>
          <wp:positionV relativeFrom="page">
            <wp:posOffset>356235</wp:posOffset>
          </wp:positionV>
          <wp:extent cx="457200" cy="457200"/>
          <wp:effectExtent l="19050" t="0" r="0" b="0"/>
          <wp:wrapNone/>
          <wp:docPr id="291" name="TuLogo2"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2" descr="TUSignet"/>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14:paraId="1C6A7A96" w14:textId="77777777" w:rsidR="004B1E9B" w:rsidRPr="000F6B9D" w:rsidRDefault="004B1E9B" w:rsidP="009175B8">
    <w:pPr>
      <w:pStyle w:val="Header"/>
      <w:tabs>
        <w:tab w:val="clear" w:pos="4536"/>
        <w:tab w:val="clear" w:pos="9072"/>
        <w:tab w:val="center" w:pos="4830"/>
        <w:tab w:val="right" w:pos="9638"/>
      </w:tabs>
      <w:rPr>
        <w:rFonts w:ascii="TU Text Light" w:hAnsi="TU Text Light"/>
        <w:sz w:val="14"/>
        <w:szCs w:val="14"/>
      </w:rPr>
    </w:pPr>
  </w:p>
  <w:p w14:paraId="1ECDABEB" w14:textId="49BA91AB" w:rsidR="00664B4A" w:rsidRPr="00164957" w:rsidRDefault="000938A2" w:rsidP="000938A2">
    <w:pPr>
      <w:pStyle w:val="Header"/>
      <w:tabs>
        <w:tab w:val="clear" w:pos="4536"/>
        <w:tab w:val="clear" w:pos="9072"/>
        <w:tab w:val="center" w:pos="4830"/>
        <w:tab w:val="left" w:pos="6521"/>
        <w:tab w:val="right" w:pos="9638"/>
      </w:tabs>
      <w:rPr>
        <w:rFonts w:ascii="TU Text Light" w:hAnsi="TU Text Light"/>
        <w:sz w:val="14"/>
        <w:szCs w:val="14"/>
      </w:rPr>
    </w:pPr>
    <w:r>
      <w:rPr>
        <w:rFonts w:ascii="TU Text Light" w:hAnsi="TU Text Light"/>
        <w:sz w:val="14"/>
        <w:szCs w:val="14"/>
      </w:rPr>
      <w:tab/>
    </w:r>
    <w:r>
      <w:rPr>
        <w:rFonts w:ascii="TU Text Light" w:hAnsi="TU Text Light"/>
        <w:sz w:val="14"/>
        <w:szCs w:val="14"/>
      </w:rPr>
      <w:tab/>
    </w:r>
    <w:r w:rsidR="00FE5EA9">
      <w:rPr>
        <w:rFonts w:ascii="TU Text Light" w:hAnsi="TU Text Light"/>
        <w:sz w:val="14"/>
        <w:szCs w:val="14"/>
      </w:rPr>
      <w:t xml:space="preserve">TU </w:t>
    </w:r>
    <w:r w:rsidR="00664B4A">
      <w:rPr>
        <w:rFonts w:ascii="TU Text Light" w:hAnsi="TU Text Light"/>
        <w:sz w:val="14"/>
        <w:szCs w:val="14"/>
      </w:rPr>
      <w:t>Wien</w:t>
    </w:r>
    <w:r w:rsidR="00164957">
      <w:rPr>
        <w:rFonts w:ascii="TU Text Light" w:hAnsi="TU Text Light"/>
        <w:sz w:val="14"/>
        <w:szCs w:val="14"/>
      </w:rPr>
      <w:t>, E12</w:t>
    </w:r>
    <w:r w:rsidR="0013699B">
      <w:rPr>
        <w:rFonts w:ascii="TU Text Light" w:hAnsi="TU Text Light"/>
        <w:sz w:val="14"/>
        <w:szCs w:val="14"/>
      </w:rPr>
      <w:t>0-6,</w:t>
    </w:r>
    <w:r w:rsidR="00164957">
      <w:rPr>
        <w:rFonts w:ascii="TU Text Light" w:hAnsi="TU Text Light"/>
        <w:sz w:val="14"/>
        <w:szCs w:val="14"/>
      </w:rPr>
      <w:t xml:space="preserve"> 1040 </w:t>
    </w:r>
    <w:r w:rsidR="00FE5EA9">
      <w:rPr>
        <w:rFonts w:ascii="TU Text Light" w:hAnsi="TU Text Light"/>
        <w:sz w:val="14"/>
        <w:szCs w:val="14"/>
      </w:rPr>
      <w:t>Vienna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7F71A" w14:textId="71E2FA93" w:rsidR="004B1E9B" w:rsidRDefault="009961D9">
    <w:pPr>
      <w:pStyle w:val="Header"/>
      <w:rPr>
        <w:rFonts w:ascii="TU Text Light" w:hAnsi="TU Text Light"/>
        <w:sz w:val="20"/>
      </w:rPr>
    </w:pPr>
    <w:r>
      <w:rPr>
        <w:noProof/>
        <w:lang w:val="en-US" w:eastAsia="en-US"/>
      </w:rPr>
      <w:drawing>
        <wp:inline distT="0" distB="0" distL="0" distR="0" wp14:anchorId="4759EE89" wp14:editId="6020E47F">
          <wp:extent cx="3000375" cy="1495425"/>
          <wp:effectExtent l="19050" t="0" r="9525" b="0"/>
          <wp:docPr id="1" name="Bild 1" descr="http://www.tuwien.ac.at/fileadmin/t/tuwien/downloads/cd/CD_2015/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wien.ac.at/fileadmin/t/tuwien/downloads/cd/CD_2015/TU_logo.jpg"/>
                  <pic:cNvPicPr>
                    <a:picLocks noChangeAspect="1" noChangeArrowheads="1"/>
                  </pic:cNvPicPr>
                </pic:nvPicPr>
                <pic:blipFill>
                  <a:blip r:embed="rId1"/>
                  <a:srcRect t="20326"/>
                  <a:stretch>
                    <a:fillRect/>
                  </a:stretch>
                </pic:blipFill>
                <pic:spPr bwMode="auto">
                  <a:xfrm>
                    <a:off x="0" y="0"/>
                    <a:ext cx="3000375" cy="1495425"/>
                  </a:xfrm>
                  <a:prstGeom prst="rect">
                    <a:avLst/>
                  </a:prstGeom>
                  <a:noFill/>
                  <a:ln w="9525">
                    <a:noFill/>
                    <a:miter lim="800000"/>
                    <a:headEnd/>
                    <a:tailEnd/>
                  </a:ln>
                </pic:spPr>
              </pic:pic>
            </a:graphicData>
          </a:graphic>
        </wp:inline>
      </w:drawing>
    </w:r>
    <w:r w:rsidR="005122D8">
      <w:rPr>
        <w:rFonts w:ascii="TU Text Light" w:hAnsi="TU Text Light"/>
        <w:noProof/>
        <w:sz w:val="20"/>
        <w:lang w:val="en-US" w:eastAsia="en-US"/>
      </w:rPr>
      <mc:AlternateContent>
        <mc:Choice Requires="wps">
          <w:drawing>
            <wp:anchor distT="0" distB="0" distL="114300" distR="114300" simplePos="0" relativeHeight="251659264" behindDoc="0" locked="0" layoutInCell="1" allowOverlap="1" wp14:anchorId="68EAB719" wp14:editId="0F7F278E">
              <wp:simplePos x="0" y="0"/>
              <wp:positionH relativeFrom="column">
                <wp:posOffset>4152900</wp:posOffset>
              </wp:positionH>
              <wp:positionV relativeFrom="paragraph">
                <wp:posOffset>27305</wp:posOffset>
              </wp:positionV>
              <wp:extent cx="2057400" cy="3041650"/>
              <wp:effectExtent l="0" t="0" r="0" b="0"/>
              <wp:wrapNone/>
              <wp:docPr id="4" name="Instit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04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AB719" id="_x0000_t202" coordsize="21600,21600" o:spt="202" path="m,l,21600r21600,l21600,xe">
              <v:stroke joinstyle="miter"/>
              <v:path gradientshapeok="t" o:connecttype="rect"/>
            </v:shapetype>
            <v:shape id="Institut" o:spid="_x0000_s1026" type="#_x0000_t202" style="position:absolute;margin-left:327pt;margin-top:2.15pt;width:162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" filled="f" stroked="f">
              <v:textbox inset="0,0,0,0">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v:textbox>
            </v:shape>
          </w:pict>
        </mc:Fallback>
      </mc:AlternateContent>
    </w:r>
  </w:p>
  <w:p w14:paraId="7E2F7569" w14:textId="4C3821B7" w:rsidR="00486442" w:rsidRPr="005C7F74" w:rsidRDefault="00486442">
    <w:pPr>
      <w:pStyle w:val="Header"/>
      <w:rPr>
        <w:rFonts w:ascii="TU Text Light" w:hAnsi="TU Text Light"/>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9B"/>
    <w:rsid w:val="000000DB"/>
    <w:rsid w:val="000003EA"/>
    <w:rsid w:val="00002B48"/>
    <w:rsid w:val="000059FF"/>
    <w:rsid w:val="00010812"/>
    <w:rsid w:val="00012098"/>
    <w:rsid w:val="00014E65"/>
    <w:rsid w:val="0002507C"/>
    <w:rsid w:val="00026966"/>
    <w:rsid w:val="00027002"/>
    <w:rsid w:val="00027EF7"/>
    <w:rsid w:val="00035949"/>
    <w:rsid w:val="0004706C"/>
    <w:rsid w:val="0005325D"/>
    <w:rsid w:val="00053D44"/>
    <w:rsid w:val="0006210A"/>
    <w:rsid w:val="00065745"/>
    <w:rsid w:val="0007448E"/>
    <w:rsid w:val="00084EB8"/>
    <w:rsid w:val="0008783B"/>
    <w:rsid w:val="0009038C"/>
    <w:rsid w:val="000938A2"/>
    <w:rsid w:val="00094EED"/>
    <w:rsid w:val="00097AF0"/>
    <w:rsid w:val="000A1B69"/>
    <w:rsid w:val="000C28F7"/>
    <w:rsid w:val="000C35FE"/>
    <w:rsid w:val="000D2B60"/>
    <w:rsid w:val="000D33BC"/>
    <w:rsid w:val="000E1A9E"/>
    <w:rsid w:val="000F130E"/>
    <w:rsid w:val="000F3C57"/>
    <w:rsid w:val="000F629B"/>
    <w:rsid w:val="000F6B9D"/>
    <w:rsid w:val="000F7362"/>
    <w:rsid w:val="000F7AED"/>
    <w:rsid w:val="00102784"/>
    <w:rsid w:val="00112934"/>
    <w:rsid w:val="00114821"/>
    <w:rsid w:val="00114C2B"/>
    <w:rsid w:val="00117523"/>
    <w:rsid w:val="00127181"/>
    <w:rsid w:val="00127840"/>
    <w:rsid w:val="00127BA3"/>
    <w:rsid w:val="00133B74"/>
    <w:rsid w:val="00136683"/>
    <w:rsid w:val="0013699B"/>
    <w:rsid w:val="00136F7F"/>
    <w:rsid w:val="0014222A"/>
    <w:rsid w:val="001548A1"/>
    <w:rsid w:val="00155028"/>
    <w:rsid w:val="00156A16"/>
    <w:rsid w:val="00164957"/>
    <w:rsid w:val="001667DD"/>
    <w:rsid w:val="00167B2A"/>
    <w:rsid w:val="00172495"/>
    <w:rsid w:val="0018000E"/>
    <w:rsid w:val="001868B7"/>
    <w:rsid w:val="00190B97"/>
    <w:rsid w:val="0019339F"/>
    <w:rsid w:val="001A3E32"/>
    <w:rsid w:val="001C42A1"/>
    <w:rsid w:val="001C7590"/>
    <w:rsid w:val="001D35CD"/>
    <w:rsid w:val="001D5459"/>
    <w:rsid w:val="001E54BD"/>
    <w:rsid w:val="001E550D"/>
    <w:rsid w:val="001F3E3E"/>
    <w:rsid w:val="002038A9"/>
    <w:rsid w:val="002043FD"/>
    <w:rsid w:val="002103AD"/>
    <w:rsid w:val="00217685"/>
    <w:rsid w:val="00220CE7"/>
    <w:rsid w:val="00226A37"/>
    <w:rsid w:val="002323CE"/>
    <w:rsid w:val="0023390C"/>
    <w:rsid w:val="00243194"/>
    <w:rsid w:val="00243BB6"/>
    <w:rsid w:val="00243BF1"/>
    <w:rsid w:val="00256E63"/>
    <w:rsid w:val="002603A0"/>
    <w:rsid w:val="002715B3"/>
    <w:rsid w:val="00277177"/>
    <w:rsid w:val="002860F3"/>
    <w:rsid w:val="002A1FDE"/>
    <w:rsid w:val="002A4573"/>
    <w:rsid w:val="002B149C"/>
    <w:rsid w:val="002B500D"/>
    <w:rsid w:val="002B740E"/>
    <w:rsid w:val="002C1000"/>
    <w:rsid w:val="002C26C3"/>
    <w:rsid w:val="002C574E"/>
    <w:rsid w:val="002D005C"/>
    <w:rsid w:val="002D2044"/>
    <w:rsid w:val="002D5F11"/>
    <w:rsid w:val="002E058C"/>
    <w:rsid w:val="002E452F"/>
    <w:rsid w:val="002E4ABB"/>
    <w:rsid w:val="002E6D72"/>
    <w:rsid w:val="002E7A54"/>
    <w:rsid w:val="002F37D1"/>
    <w:rsid w:val="002F3BF6"/>
    <w:rsid w:val="00306C6C"/>
    <w:rsid w:val="00310310"/>
    <w:rsid w:val="0031125F"/>
    <w:rsid w:val="00312EF9"/>
    <w:rsid w:val="0031415D"/>
    <w:rsid w:val="00323C8D"/>
    <w:rsid w:val="003241A9"/>
    <w:rsid w:val="00331BFF"/>
    <w:rsid w:val="0033359C"/>
    <w:rsid w:val="0033453A"/>
    <w:rsid w:val="0033771B"/>
    <w:rsid w:val="00344CF2"/>
    <w:rsid w:val="00347075"/>
    <w:rsid w:val="0035081C"/>
    <w:rsid w:val="00354A3A"/>
    <w:rsid w:val="00356CBC"/>
    <w:rsid w:val="003646F5"/>
    <w:rsid w:val="00367BCD"/>
    <w:rsid w:val="0037323A"/>
    <w:rsid w:val="00376E70"/>
    <w:rsid w:val="0038581F"/>
    <w:rsid w:val="003867E5"/>
    <w:rsid w:val="00387B88"/>
    <w:rsid w:val="00392F55"/>
    <w:rsid w:val="003930A5"/>
    <w:rsid w:val="003A12D1"/>
    <w:rsid w:val="003A13A5"/>
    <w:rsid w:val="003A7EA0"/>
    <w:rsid w:val="003C171F"/>
    <w:rsid w:val="003D5A3C"/>
    <w:rsid w:val="003E61A8"/>
    <w:rsid w:val="003F2D5F"/>
    <w:rsid w:val="003F7DC1"/>
    <w:rsid w:val="00406950"/>
    <w:rsid w:val="004137FF"/>
    <w:rsid w:val="00416B9C"/>
    <w:rsid w:val="004224E9"/>
    <w:rsid w:val="004271E6"/>
    <w:rsid w:val="00436944"/>
    <w:rsid w:val="00441615"/>
    <w:rsid w:val="004455CC"/>
    <w:rsid w:val="00455531"/>
    <w:rsid w:val="00455FF0"/>
    <w:rsid w:val="00461626"/>
    <w:rsid w:val="00466613"/>
    <w:rsid w:val="00474B62"/>
    <w:rsid w:val="00475E28"/>
    <w:rsid w:val="0048225C"/>
    <w:rsid w:val="00486442"/>
    <w:rsid w:val="00491866"/>
    <w:rsid w:val="004A08BF"/>
    <w:rsid w:val="004A1C33"/>
    <w:rsid w:val="004A3EF3"/>
    <w:rsid w:val="004B1E9B"/>
    <w:rsid w:val="004B5EB2"/>
    <w:rsid w:val="004B7028"/>
    <w:rsid w:val="004B70B6"/>
    <w:rsid w:val="004C0823"/>
    <w:rsid w:val="004C374A"/>
    <w:rsid w:val="004C45D3"/>
    <w:rsid w:val="004C672F"/>
    <w:rsid w:val="004D0C22"/>
    <w:rsid w:val="004D0D78"/>
    <w:rsid w:val="004D201E"/>
    <w:rsid w:val="004E0106"/>
    <w:rsid w:val="004E1667"/>
    <w:rsid w:val="004E2F0E"/>
    <w:rsid w:val="004E3993"/>
    <w:rsid w:val="004E4CDF"/>
    <w:rsid w:val="004F38E5"/>
    <w:rsid w:val="005005D4"/>
    <w:rsid w:val="0051028C"/>
    <w:rsid w:val="005122D8"/>
    <w:rsid w:val="0051492D"/>
    <w:rsid w:val="00517203"/>
    <w:rsid w:val="00517223"/>
    <w:rsid w:val="00524BB3"/>
    <w:rsid w:val="00541AA6"/>
    <w:rsid w:val="00544DDF"/>
    <w:rsid w:val="00551573"/>
    <w:rsid w:val="00551D4A"/>
    <w:rsid w:val="00557F7E"/>
    <w:rsid w:val="005621E6"/>
    <w:rsid w:val="0056326E"/>
    <w:rsid w:val="00565020"/>
    <w:rsid w:val="005654DC"/>
    <w:rsid w:val="00581572"/>
    <w:rsid w:val="0058511C"/>
    <w:rsid w:val="00590019"/>
    <w:rsid w:val="005918FD"/>
    <w:rsid w:val="00594D74"/>
    <w:rsid w:val="005C3E88"/>
    <w:rsid w:val="005C7456"/>
    <w:rsid w:val="005C7A08"/>
    <w:rsid w:val="005C7F74"/>
    <w:rsid w:val="005D5A9E"/>
    <w:rsid w:val="005E01EA"/>
    <w:rsid w:val="005E06D5"/>
    <w:rsid w:val="005E1FDF"/>
    <w:rsid w:val="005E6C2F"/>
    <w:rsid w:val="005F107B"/>
    <w:rsid w:val="005F505E"/>
    <w:rsid w:val="005F6DBC"/>
    <w:rsid w:val="00600C6C"/>
    <w:rsid w:val="00603BEA"/>
    <w:rsid w:val="006111B9"/>
    <w:rsid w:val="006122EB"/>
    <w:rsid w:val="00617FA9"/>
    <w:rsid w:val="006308DB"/>
    <w:rsid w:val="00632F88"/>
    <w:rsid w:val="00634D3F"/>
    <w:rsid w:val="00641E96"/>
    <w:rsid w:val="00643DA9"/>
    <w:rsid w:val="00644421"/>
    <w:rsid w:val="00644C29"/>
    <w:rsid w:val="006558DC"/>
    <w:rsid w:val="00657F11"/>
    <w:rsid w:val="00664B4A"/>
    <w:rsid w:val="00673BB7"/>
    <w:rsid w:val="006750C5"/>
    <w:rsid w:val="0068600A"/>
    <w:rsid w:val="00694DF0"/>
    <w:rsid w:val="0069624E"/>
    <w:rsid w:val="00697502"/>
    <w:rsid w:val="006A204A"/>
    <w:rsid w:val="006A35A3"/>
    <w:rsid w:val="006A3C77"/>
    <w:rsid w:val="006C1C55"/>
    <w:rsid w:val="006C586D"/>
    <w:rsid w:val="006C770C"/>
    <w:rsid w:val="006D0A48"/>
    <w:rsid w:val="006D5E92"/>
    <w:rsid w:val="006D5F2E"/>
    <w:rsid w:val="006E5A5B"/>
    <w:rsid w:val="006F2B95"/>
    <w:rsid w:val="00713992"/>
    <w:rsid w:val="00714611"/>
    <w:rsid w:val="00722B01"/>
    <w:rsid w:val="0072680D"/>
    <w:rsid w:val="007317F9"/>
    <w:rsid w:val="00740920"/>
    <w:rsid w:val="007523B6"/>
    <w:rsid w:val="0075296B"/>
    <w:rsid w:val="00754147"/>
    <w:rsid w:val="0075676B"/>
    <w:rsid w:val="00772E22"/>
    <w:rsid w:val="00774224"/>
    <w:rsid w:val="00774930"/>
    <w:rsid w:val="007756D9"/>
    <w:rsid w:val="007760FF"/>
    <w:rsid w:val="00780EC5"/>
    <w:rsid w:val="007927DB"/>
    <w:rsid w:val="007A6917"/>
    <w:rsid w:val="007C7FC0"/>
    <w:rsid w:val="007D0A3D"/>
    <w:rsid w:val="007D1264"/>
    <w:rsid w:val="007D4028"/>
    <w:rsid w:val="007D525F"/>
    <w:rsid w:val="007E04A1"/>
    <w:rsid w:val="007F287A"/>
    <w:rsid w:val="007F5440"/>
    <w:rsid w:val="007F7667"/>
    <w:rsid w:val="008043E2"/>
    <w:rsid w:val="008070CD"/>
    <w:rsid w:val="0081369C"/>
    <w:rsid w:val="00814B22"/>
    <w:rsid w:val="00816B5A"/>
    <w:rsid w:val="0082312D"/>
    <w:rsid w:val="008276E1"/>
    <w:rsid w:val="00827895"/>
    <w:rsid w:val="008279D2"/>
    <w:rsid w:val="00842A8B"/>
    <w:rsid w:val="00844DDE"/>
    <w:rsid w:val="00845097"/>
    <w:rsid w:val="00852107"/>
    <w:rsid w:val="00852BC9"/>
    <w:rsid w:val="00857FA2"/>
    <w:rsid w:val="00860DC9"/>
    <w:rsid w:val="00862994"/>
    <w:rsid w:val="008632E7"/>
    <w:rsid w:val="00870B17"/>
    <w:rsid w:val="00875C70"/>
    <w:rsid w:val="00881296"/>
    <w:rsid w:val="00885962"/>
    <w:rsid w:val="00892348"/>
    <w:rsid w:val="008A0AB7"/>
    <w:rsid w:val="008A2425"/>
    <w:rsid w:val="008A2928"/>
    <w:rsid w:val="008A34EA"/>
    <w:rsid w:val="008A3DA4"/>
    <w:rsid w:val="008A432F"/>
    <w:rsid w:val="008A710F"/>
    <w:rsid w:val="008B0C94"/>
    <w:rsid w:val="008B4C40"/>
    <w:rsid w:val="008B5D59"/>
    <w:rsid w:val="008B6D3D"/>
    <w:rsid w:val="008B72A5"/>
    <w:rsid w:val="008C0521"/>
    <w:rsid w:val="008C1DD3"/>
    <w:rsid w:val="008D05A9"/>
    <w:rsid w:val="008E4AA8"/>
    <w:rsid w:val="008E52F3"/>
    <w:rsid w:val="008F1196"/>
    <w:rsid w:val="008F492F"/>
    <w:rsid w:val="0090069E"/>
    <w:rsid w:val="00901C50"/>
    <w:rsid w:val="00902B59"/>
    <w:rsid w:val="00912B49"/>
    <w:rsid w:val="009167CF"/>
    <w:rsid w:val="00916E73"/>
    <w:rsid w:val="009175B8"/>
    <w:rsid w:val="009262EA"/>
    <w:rsid w:val="009300C6"/>
    <w:rsid w:val="00932A6D"/>
    <w:rsid w:val="00933BB4"/>
    <w:rsid w:val="00934088"/>
    <w:rsid w:val="0094381B"/>
    <w:rsid w:val="009439D6"/>
    <w:rsid w:val="00944157"/>
    <w:rsid w:val="00945DCB"/>
    <w:rsid w:val="009572BA"/>
    <w:rsid w:val="00960DFD"/>
    <w:rsid w:val="009628CD"/>
    <w:rsid w:val="00972038"/>
    <w:rsid w:val="00985D77"/>
    <w:rsid w:val="009953D5"/>
    <w:rsid w:val="009961D9"/>
    <w:rsid w:val="009A7DC0"/>
    <w:rsid w:val="009C0E03"/>
    <w:rsid w:val="009C2768"/>
    <w:rsid w:val="009C5FC4"/>
    <w:rsid w:val="009D6921"/>
    <w:rsid w:val="009E0AEE"/>
    <w:rsid w:val="009E1A41"/>
    <w:rsid w:val="009E337C"/>
    <w:rsid w:val="009E43F4"/>
    <w:rsid w:val="009E4E96"/>
    <w:rsid w:val="009E5D74"/>
    <w:rsid w:val="009E73E3"/>
    <w:rsid w:val="009F1747"/>
    <w:rsid w:val="009F30FD"/>
    <w:rsid w:val="009F38F6"/>
    <w:rsid w:val="00A04216"/>
    <w:rsid w:val="00A04242"/>
    <w:rsid w:val="00A1029E"/>
    <w:rsid w:val="00A15C24"/>
    <w:rsid w:val="00A161A4"/>
    <w:rsid w:val="00A26837"/>
    <w:rsid w:val="00A357C4"/>
    <w:rsid w:val="00A37E01"/>
    <w:rsid w:val="00A37F75"/>
    <w:rsid w:val="00A42D96"/>
    <w:rsid w:val="00A6700B"/>
    <w:rsid w:val="00A72054"/>
    <w:rsid w:val="00A74353"/>
    <w:rsid w:val="00A80A0E"/>
    <w:rsid w:val="00A879B4"/>
    <w:rsid w:val="00A901BE"/>
    <w:rsid w:val="00AB0A18"/>
    <w:rsid w:val="00AB25A5"/>
    <w:rsid w:val="00AC0555"/>
    <w:rsid w:val="00AC62DC"/>
    <w:rsid w:val="00AE0DE0"/>
    <w:rsid w:val="00AF3EB8"/>
    <w:rsid w:val="00B00391"/>
    <w:rsid w:val="00B04313"/>
    <w:rsid w:val="00B06275"/>
    <w:rsid w:val="00B13115"/>
    <w:rsid w:val="00B14491"/>
    <w:rsid w:val="00B34BCE"/>
    <w:rsid w:val="00B35D03"/>
    <w:rsid w:val="00B40C94"/>
    <w:rsid w:val="00B430B5"/>
    <w:rsid w:val="00B47244"/>
    <w:rsid w:val="00B500E7"/>
    <w:rsid w:val="00B60E3A"/>
    <w:rsid w:val="00B61A8D"/>
    <w:rsid w:val="00B61F31"/>
    <w:rsid w:val="00B813D3"/>
    <w:rsid w:val="00BA2071"/>
    <w:rsid w:val="00BB0378"/>
    <w:rsid w:val="00BB5853"/>
    <w:rsid w:val="00BB668F"/>
    <w:rsid w:val="00BD4264"/>
    <w:rsid w:val="00BE153F"/>
    <w:rsid w:val="00BE23D3"/>
    <w:rsid w:val="00BE705D"/>
    <w:rsid w:val="00C02A14"/>
    <w:rsid w:val="00C040D8"/>
    <w:rsid w:val="00C12E97"/>
    <w:rsid w:val="00C21B9C"/>
    <w:rsid w:val="00C236DA"/>
    <w:rsid w:val="00C31724"/>
    <w:rsid w:val="00C3277A"/>
    <w:rsid w:val="00C34166"/>
    <w:rsid w:val="00C367B0"/>
    <w:rsid w:val="00C4203B"/>
    <w:rsid w:val="00C456AD"/>
    <w:rsid w:val="00C473E3"/>
    <w:rsid w:val="00C623A3"/>
    <w:rsid w:val="00C62B35"/>
    <w:rsid w:val="00C62BFB"/>
    <w:rsid w:val="00C6376E"/>
    <w:rsid w:val="00C65B35"/>
    <w:rsid w:val="00C66BDD"/>
    <w:rsid w:val="00C679F0"/>
    <w:rsid w:val="00C67E69"/>
    <w:rsid w:val="00C71F5E"/>
    <w:rsid w:val="00C72F0D"/>
    <w:rsid w:val="00C75AA1"/>
    <w:rsid w:val="00C77D02"/>
    <w:rsid w:val="00C81F4B"/>
    <w:rsid w:val="00C82EB3"/>
    <w:rsid w:val="00C83077"/>
    <w:rsid w:val="00CA1C5F"/>
    <w:rsid w:val="00CA2656"/>
    <w:rsid w:val="00CA3532"/>
    <w:rsid w:val="00CA3A91"/>
    <w:rsid w:val="00CA7C40"/>
    <w:rsid w:val="00CB2DD1"/>
    <w:rsid w:val="00CB3973"/>
    <w:rsid w:val="00CB435E"/>
    <w:rsid w:val="00CB51B1"/>
    <w:rsid w:val="00CB55C4"/>
    <w:rsid w:val="00CC7A8B"/>
    <w:rsid w:val="00CD3951"/>
    <w:rsid w:val="00CD6768"/>
    <w:rsid w:val="00CE2989"/>
    <w:rsid w:val="00CF27A8"/>
    <w:rsid w:val="00CF2DB9"/>
    <w:rsid w:val="00D04023"/>
    <w:rsid w:val="00D23786"/>
    <w:rsid w:val="00D33E52"/>
    <w:rsid w:val="00D444B2"/>
    <w:rsid w:val="00D46368"/>
    <w:rsid w:val="00D5372C"/>
    <w:rsid w:val="00D53ABE"/>
    <w:rsid w:val="00D63202"/>
    <w:rsid w:val="00D664CA"/>
    <w:rsid w:val="00D72AE2"/>
    <w:rsid w:val="00D80F22"/>
    <w:rsid w:val="00D81AF8"/>
    <w:rsid w:val="00D83281"/>
    <w:rsid w:val="00D85E47"/>
    <w:rsid w:val="00D85E83"/>
    <w:rsid w:val="00D945CB"/>
    <w:rsid w:val="00D96357"/>
    <w:rsid w:val="00D966BD"/>
    <w:rsid w:val="00DA1E2D"/>
    <w:rsid w:val="00DC0EDF"/>
    <w:rsid w:val="00DC7C93"/>
    <w:rsid w:val="00DD22B0"/>
    <w:rsid w:val="00DD7687"/>
    <w:rsid w:val="00DE0D90"/>
    <w:rsid w:val="00DE1A11"/>
    <w:rsid w:val="00E04B50"/>
    <w:rsid w:val="00E07CC5"/>
    <w:rsid w:val="00E13286"/>
    <w:rsid w:val="00E14FE8"/>
    <w:rsid w:val="00E2100A"/>
    <w:rsid w:val="00E31D45"/>
    <w:rsid w:val="00E36A2E"/>
    <w:rsid w:val="00E47145"/>
    <w:rsid w:val="00E47275"/>
    <w:rsid w:val="00E479F9"/>
    <w:rsid w:val="00E53C1A"/>
    <w:rsid w:val="00E54215"/>
    <w:rsid w:val="00E57537"/>
    <w:rsid w:val="00E64B9E"/>
    <w:rsid w:val="00E71823"/>
    <w:rsid w:val="00E729FE"/>
    <w:rsid w:val="00E733CA"/>
    <w:rsid w:val="00E76B8C"/>
    <w:rsid w:val="00E81EA9"/>
    <w:rsid w:val="00E94329"/>
    <w:rsid w:val="00EA08B8"/>
    <w:rsid w:val="00EA102B"/>
    <w:rsid w:val="00EA17EA"/>
    <w:rsid w:val="00EB0C3D"/>
    <w:rsid w:val="00EB40D1"/>
    <w:rsid w:val="00EB560F"/>
    <w:rsid w:val="00EB6BFB"/>
    <w:rsid w:val="00EB7081"/>
    <w:rsid w:val="00EC1850"/>
    <w:rsid w:val="00EC400B"/>
    <w:rsid w:val="00EC5315"/>
    <w:rsid w:val="00ED66FA"/>
    <w:rsid w:val="00EF20CA"/>
    <w:rsid w:val="00F02533"/>
    <w:rsid w:val="00F06DA2"/>
    <w:rsid w:val="00F13101"/>
    <w:rsid w:val="00F136A9"/>
    <w:rsid w:val="00F13834"/>
    <w:rsid w:val="00F2367B"/>
    <w:rsid w:val="00F3343B"/>
    <w:rsid w:val="00F50BE2"/>
    <w:rsid w:val="00F511C8"/>
    <w:rsid w:val="00F52BBC"/>
    <w:rsid w:val="00F55F29"/>
    <w:rsid w:val="00F60652"/>
    <w:rsid w:val="00F62498"/>
    <w:rsid w:val="00F73BD7"/>
    <w:rsid w:val="00F86738"/>
    <w:rsid w:val="00F87C57"/>
    <w:rsid w:val="00FA206D"/>
    <w:rsid w:val="00FA2A0C"/>
    <w:rsid w:val="00FA30B7"/>
    <w:rsid w:val="00FB55AD"/>
    <w:rsid w:val="00FB566B"/>
    <w:rsid w:val="00FB7F01"/>
    <w:rsid w:val="00FC1836"/>
    <w:rsid w:val="00FC2D92"/>
    <w:rsid w:val="00FE225B"/>
    <w:rsid w:val="00FE2E68"/>
    <w:rsid w:val="00FE5EA9"/>
    <w:rsid w:val="00FF0C0E"/>
    <w:rsid w:val="00FF3143"/>
    <w:rsid w:val="00FF658E"/>
    <w:rsid w:val="00FF70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B0D253"/>
  <w15:docId w15:val="{765D9757-ECCF-498B-ACA0-7B8743DA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aunPenh" w:eastAsia="SimSun" w:hAnsi="DaunPenh"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Default"/>
    <w:qFormat/>
    <w:rsid w:val="006E5A5B"/>
    <w:pPr>
      <w:widowControl w:val="0"/>
      <w:autoSpaceDE w:val="0"/>
      <w:autoSpaceDN w:val="0"/>
      <w:adjustRightInd w:val="0"/>
    </w:pPr>
    <w:rPr>
      <w:rFonts w:ascii="Times New Roman" w:hAnsi="Times New Roman"/>
      <w:sz w:val="24"/>
      <w:szCs w:val="24"/>
      <w:lang w:val="en-US" w:eastAsia="zh-CN"/>
    </w:rPr>
  </w:style>
  <w:style w:type="paragraph" w:styleId="Heading1">
    <w:name w:val="heading 1"/>
    <w:basedOn w:val="Default"/>
    <w:next w:val="Normal"/>
    <w:link w:val="Heading1Char"/>
    <w:uiPriority w:val="9"/>
    <w:qFormat/>
    <w:rsid w:val="00932A6D"/>
    <w:pPr>
      <w:jc w:val="both"/>
      <w:outlineLvl w:val="0"/>
    </w:pPr>
    <w:rPr>
      <w:rFonts w:asciiTheme="minorHAnsi" w:hAnsiTheme="minorHAnsi" w:cstheme="minorHAnsi"/>
      <w:b/>
      <w:bCs/>
      <w:sz w:val="26"/>
      <w:szCs w:val="26"/>
    </w:rPr>
  </w:style>
  <w:style w:type="paragraph" w:styleId="Heading2">
    <w:name w:val="heading 2"/>
    <w:basedOn w:val="Normal"/>
    <w:next w:val="Normal"/>
    <w:link w:val="Heading2Char"/>
    <w:uiPriority w:val="9"/>
    <w:qFormat/>
    <w:rsid w:val="006E5A5B"/>
    <w:pPr>
      <w:spacing w:before="360" w:after="120"/>
      <w:jc w:val="both"/>
      <w:outlineLvl w:val="1"/>
    </w:pPr>
    <w:rPr>
      <w:rFonts w:asciiTheme="minorHAnsi" w:hAnsiTheme="minorHAnsi" w:cstheme="minorHAnsi"/>
      <w:b/>
      <w:bC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styleId="Footer">
    <w:name w:val="foot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customStyle="1" w:styleId="Formatvorlage1">
    <w:name w:val="Formatvorlage1"/>
    <w:basedOn w:val="Normal"/>
    <w:rsid w:val="00A1029E"/>
    <w:pPr>
      <w:framePr w:w="9639" w:h="567" w:hRule="exact" w:hSpace="170" w:vSpace="170" w:wrap="around" w:vAnchor="page" w:hAnchor="page" w:x="1135" w:y="4452"/>
      <w:widowControl/>
      <w:pBdr>
        <w:top w:val="single" w:sz="6" w:space="1" w:color="auto"/>
        <w:left w:val="single" w:sz="6" w:space="1" w:color="auto"/>
        <w:bottom w:val="single" w:sz="6" w:space="1" w:color="auto"/>
        <w:right w:val="single" w:sz="6" w:space="1" w:color="auto"/>
      </w:pBdr>
      <w:autoSpaceDE/>
      <w:autoSpaceDN/>
      <w:adjustRightInd/>
      <w:jc w:val="both"/>
    </w:pPr>
    <w:rPr>
      <w:rFonts w:ascii="EurostileTU" w:eastAsia="Times New Roman" w:hAnsi="EurostileTU"/>
      <w:spacing w:val="-6"/>
      <w:sz w:val="16"/>
      <w:szCs w:val="22"/>
      <w:lang w:val="de-DE" w:eastAsia="de-AT"/>
    </w:rPr>
  </w:style>
  <w:style w:type="character" w:styleId="PageNumber">
    <w:name w:val="page number"/>
    <w:basedOn w:val="DefaultParagraphFont"/>
    <w:rsid w:val="00A1029E"/>
  </w:style>
  <w:style w:type="paragraph" w:styleId="BodyText">
    <w:name w:val="Body Text"/>
    <w:basedOn w:val="CommentText"/>
    <w:rsid w:val="00C62B35"/>
    <w:pPr>
      <w:widowControl/>
      <w:spacing w:after="120"/>
      <w:jc w:val="both"/>
    </w:pPr>
    <w:rPr>
      <w:rFonts w:asciiTheme="minorHAnsi" w:hAnsiTheme="minorHAnsi" w:cstheme="minorHAnsi"/>
      <w:sz w:val="22"/>
    </w:rPr>
  </w:style>
  <w:style w:type="paragraph" w:styleId="BalloonText">
    <w:name w:val="Balloon Text"/>
    <w:basedOn w:val="Normal"/>
    <w:semiHidden/>
    <w:rsid w:val="00A1029E"/>
    <w:pPr>
      <w:widowControl/>
      <w:autoSpaceDE/>
      <w:autoSpaceDN/>
      <w:adjustRightInd/>
    </w:pPr>
    <w:rPr>
      <w:rFonts w:ascii="Tahoma" w:eastAsia="Times New Roman" w:hAnsi="Tahoma"/>
      <w:sz w:val="16"/>
      <w:szCs w:val="22"/>
      <w:lang w:val="de-AT" w:eastAsia="de-AT"/>
    </w:rPr>
  </w:style>
  <w:style w:type="paragraph" w:styleId="DocumentMap">
    <w:name w:val="Document Map"/>
    <w:basedOn w:val="Normal"/>
    <w:link w:val="DocumentMapChar"/>
    <w:uiPriority w:val="99"/>
    <w:semiHidden/>
    <w:unhideWhenUsed/>
    <w:rsid w:val="005C7F74"/>
    <w:rPr>
      <w:rFonts w:ascii="Tahoma" w:hAnsi="Tahoma"/>
      <w:sz w:val="16"/>
      <w:szCs w:val="16"/>
    </w:rPr>
  </w:style>
  <w:style w:type="character" w:customStyle="1" w:styleId="DocumentMapChar">
    <w:name w:val="Document Map Char"/>
    <w:link w:val="DocumentMap"/>
    <w:uiPriority w:val="99"/>
    <w:semiHidden/>
    <w:rsid w:val="005C7F74"/>
    <w:rPr>
      <w:rFonts w:ascii="Tahoma" w:hAnsi="Tahoma" w:cs="Tahoma"/>
      <w:sz w:val="16"/>
      <w:szCs w:val="16"/>
    </w:rPr>
  </w:style>
  <w:style w:type="paragraph" w:customStyle="1" w:styleId="Default">
    <w:name w:val="Default"/>
    <w:rsid w:val="008A432F"/>
    <w:pPr>
      <w:widowControl w:val="0"/>
      <w:autoSpaceDE w:val="0"/>
      <w:autoSpaceDN w:val="0"/>
      <w:adjustRightInd w:val="0"/>
    </w:pPr>
    <w:rPr>
      <w:rFonts w:ascii="Times New Roman" w:hAnsi="Times New Roman"/>
      <w:color w:val="000000"/>
      <w:sz w:val="24"/>
      <w:szCs w:val="24"/>
      <w:lang w:val="en-US" w:eastAsia="zh-CN"/>
    </w:rPr>
  </w:style>
  <w:style w:type="paragraph" w:customStyle="1" w:styleId="SignatureLine">
    <w:name w:val="Signature Line"/>
    <w:basedOn w:val="Normal"/>
    <w:rsid w:val="00754147"/>
    <w:pPr>
      <w:spacing w:line="480" w:lineRule="auto"/>
      <w:jc w:val="both"/>
    </w:pPr>
    <w:rPr>
      <w:rFonts w:asciiTheme="minorHAnsi" w:eastAsia="Times New Roman" w:hAnsiTheme="minorHAnsi"/>
      <w:b/>
      <w:bCs/>
      <w:sz w:val="20"/>
      <w:szCs w:val="20"/>
    </w:rPr>
  </w:style>
  <w:style w:type="paragraph" w:styleId="Title">
    <w:name w:val="Title"/>
    <w:basedOn w:val="Default"/>
    <w:next w:val="Default"/>
    <w:link w:val="TitleChar"/>
    <w:qFormat/>
    <w:rsid w:val="008A432F"/>
    <w:rPr>
      <w:color w:val="auto"/>
    </w:rPr>
  </w:style>
  <w:style w:type="character" w:customStyle="1" w:styleId="TitleChar">
    <w:name w:val="Title Char"/>
    <w:basedOn w:val="DefaultParagraphFont"/>
    <w:link w:val="Title"/>
    <w:rsid w:val="008A432F"/>
    <w:rPr>
      <w:rFonts w:ascii="Times New Roman" w:eastAsia="SimSun" w:hAnsi="Times New Roman"/>
      <w:sz w:val="24"/>
      <w:szCs w:val="24"/>
      <w:lang w:val="en-US" w:eastAsia="zh-CN"/>
    </w:rPr>
  </w:style>
  <w:style w:type="paragraph" w:styleId="BodyText3">
    <w:name w:val="Body Text 3"/>
    <w:basedOn w:val="Default"/>
    <w:next w:val="Default"/>
    <w:link w:val="BodyText3Char"/>
    <w:rsid w:val="008A432F"/>
    <w:rPr>
      <w:color w:val="auto"/>
    </w:rPr>
  </w:style>
  <w:style w:type="character" w:customStyle="1" w:styleId="BodyText3Char">
    <w:name w:val="Body Text 3 Char"/>
    <w:basedOn w:val="DefaultParagraphFont"/>
    <w:link w:val="BodyText3"/>
    <w:rsid w:val="008A432F"/>
    <w:rPr>
      <w:rFonts w:ascii="Times New Roman" w:eastAsia="SimSun" w:hAnsi="Times New Roman"/>
      <w:sz w:val="24"/>
      <w:szCs w:val="24"/>
      <w:lang w:val="en-US" w:eastAsia="zh-CN"/>
    </w:rPr>
  </w:style>
  <w:style w:type="character" w:styleId="Strong">
    <w:name w:val="Strong"/>
    <w:basedOn w:val="DefaultParagraphFont"/>
    <w:qFormat/>
    <w:rsid w:val="008A432F"/>
    <w:rPr>
      <w:b/>
      <w:bCs/>
    </w:rPr>
  </w:style>
  <w:style w:type="paragraph" w:styleId="CommentText">
    <w:name w:val="annotation text"/>
    <w:basedOn w:val="Normal"/>
    <w:link w:val="CommentTextChar"/>
    <w:uiPriority w:val="99"/>
    <w:unhideWhenUsed/>
    <w:rsid w:val="00035949"/>
  </w:style>
  <w:style w:type="character" w:customStyle="1" w:styleId="CommentTextChar">
    <w:name w:val="Comment Text Char"/>
    <w:basedOn w:val="DefaultParagraphFont"/>
    <w:link w:val="CommentText"/>
    <w:uiPriority w:val="99"/>
    <w:rsid w:val="00035949"/>
    <w:rPr>
      <w:rFonts w:ascii="Times New Roman" w:eastAsia="SimSun" w:hAnsi="Times New Roman"/>
      <w:sz w:val="24"/>
      <w:szCs w:val="24"/>
      <w:lang w:val="en-US" w:eastAsia="zh-CN"/>
    </w:rPr>
  </w:style>
  <w:style w:type="paragraph" w:styleId="NormalWeb">
    <w:name w:val="Normal (Web)"/>
    <w:basedOn w:val="Normal"/>
    <w:uiPriority w:val="99"/>
    <w:unhideWhenUsed/>
    <w:rsid w:val="0031415D"/>
    <w:pPr>
      <w:widowControl/>
      <w:autoSpaceDE/>
      <w:autoSpaceDN/>
      <w:adjustRightInd/>
      <w:spacing w:before="100" w:beforeAutospacing="1" w:after="100" w:afterAutospacing="1"/>
    </w:pPr>
    <w:rPr>
      <w:rFonts w:ascii="Times" w:hAnsi="Times"/>
      <w:sz w:val="20"/>
      <w:szCs w:val="20"/>
      <w:lang w:eastAsia="en-US"/>
    </w:rPr>
  </w:style>
  <w:style w:type="character" w:customStyle="1" w:styleId="Heading2Char">
    <w:name w:val="Heading 2 Char"/>
    <w:basedOn w:val="DefaultParagraphFont"/>
    <w:link w:val="Heading2"/>
    <w:uiPriority w:val="9"/>
    <w:rsid w:val="006E5A5B"/>
    <w:rPr>
      <w:rFonts w:asciiTheme="minorHAnsi" w:hAnsiTheme="minorHAnsi" w:cstheme="minorHAnsi"/>
      <w:b/>
      <w:bCs/>
      <w:color w:val="000000"/>
      <w:sz w:val="22"/>
      <w:szCs w:val="24"/>
      <w:lang w:val="en-US" w:eastAsia="zh-CN"/>
    </w:rPr>
  </w:style>
  <w:style w:type="character" w:customStyle="1" w:styleId="Heading1Char">
    <w:name w:val="Heading 1 Char"/>
    <w:basedOn w:val="DefaultParagraphFont"/>
    <w:link w:val="Heading1"/>
    <w:uiPriority w:val="9"/>
    <w:rsid w:val="00932A6D"/>
    <w:rPr>
      <w:rFonts w:asciiTheme="minorHAnsi" w:hAnsiTheme="minorHAnsi" w:cstheme="minorHAnsi"/>
      <w:b/>
      <w:bCs/>
      <w:color w:val="000000"/>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hD%20Study\Experiments\Ethics\briefkopf_englisc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37D8DA-7AF7-4362-BEA0-EB0D26C8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briefkopf_englisch.dotx</Template>
  <TotalTime>1475</TotalTime>
  <Pages>5</Pages>
  <Words>1043</Words>
  <Characters>5951</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 Dokumentvorlage</vt:lpstr>
      <vt:lpstr>TU Dokumentvorlage</vt:lpstr>
    </vt:vector>
  </TitlesOfParts>
  <Company>OEM</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 Dokumentvorlage</dc:title>
  <dc:creator>carto</dc:creator>
  <cp:lastModifiedBy>Florian Ledermann</cp:lastModifiedBy>
  <cp:revision>23</cp:revision>
  <cp:lastPrinted>2021-05-12T16:35:00Z</cp:lastPrinted>
  <dcterms:created xsi:type="dcterms:W3CDTF">2020-07-05T21:16:00Z</dcterms:created>
  <dcterms:modified xsi:type="dcterms:W3CDTF">2021-05-13T08:27:00Z</dcterms:modified>
</cp:coreProperties>
</file>